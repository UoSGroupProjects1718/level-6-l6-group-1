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726A77">
              <w:t>7/2/2018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726A77">
              <w:t>A2.14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bookmarkStart w:id="0" w:name="_GoBack"/>
            <w:bookmarkEnd w:id="0"/>
            <w:r w:rsidR="00726A77">
              <w:t>12pm</w:t>
            </w:r>
            <w:r w:rsidR="003A2146">
              <w:t xml:space="preserve"> to 12.30pm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0E793F" w:rsidRDefault="00726A77" w:rsidP="000E793F">
            <w:r>
              <w:t>Discussed post pitch feedback</w:t>
            </w:r>
          </w:p>
          <w:p w:rsidR="00726A77" w:rsidRDefault="00726A77" w:rsidP="000E793F">
            <w:r>
              <w:t xml:space="preserve">How we can fix the Overworld. </w:t>
            </w:r>
            <w:r w:rsidR="003A2146">
              <w:t xml:space="preserve">Decided that we will use a linear progression overworld using arrow keys to navigate the levels. </w:t>
            </w:r>
          </w:p>
          <w:p w:rsidR="007E0545" w:rsidRDefault="00726A77" w:rsidP="000E793F">
            <w:r>
              <w:t xml:space="preserve">There was a problem with the UI </w:t>
            </w:r>
            <w:r w:rsidR="003A2146">
              <w:t>visual hierarchy. We need to seperate the elements in order of importancy.</w:t>
            </w:r>
          </w:p>
          <w:p w:rsidR="003A2146" w:rsidRDefault="003A2146" w:rsidP="000E793F">
            <w:r>
              <w:t>Flesh out the characters – Dave is complaining about lack of empathy creation. We need to work on the companion character.</w:t>
            </w:r>
          </w:p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6802DE" w:rsidTr="003A2146">
        <w:tc>
          <w:tcPr>
            <w:tcW w:w="6912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2330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3A2146">
        <w:tc>
          <w:tcPr>
            <w:tcW w:w="6912" w:type="dxa"/>
          </w:tcPr>
          <w:p w:rsidR="006802DE" w:rsidRDefault="003A2146">
            <w:r>
              <w:t>Overworld reprogram</w:t>
            </w:r>
          </w:p>
        </w:tc>
        <w:tc>
          <w:tcPr>
            <w:tcW w:w="2330" w:type="dxa"/>
          </w:tcPr>
          <w:p w:rsidR="006802DE" w:rsidRDefault="003A2146">
            <w:r>
              <w:t>3h</w:t>
            </w:r>
          </w:p>
        </w:tc>
      </w:tr>
      <w:tr w:rsidR="006802DE" w:rsidTr="003A2146">
        <w:tc>
          <w:tcPr>
            <w:tcW w:w="6912" w:type="dxa"/>
          </w:tcPr>
          <w:p w:rsidR="006802DE" w:rsidRDefault="003A2146">
            <w:r>
              <w:t>Main game UI implementation</w:t>
            </w:r>
          </w:p>
        </w:tc>
        <w:tc>
          <w:tcPr>
            <w:tcW w:w="2330" w:type="dxa"/>
          </w:tcPr>
          <w:p w:rsidR="006802DE" w:rsidRDefault="003A2146">
            <w:r>
              <w:t>3h</w:t>
            </w:r>
          </w:p>
        </w:tc>
      </w:tr>
      <w:tr w:rsidR="006802DE" w:rsidTr="003A2146">
        <w:tc>
          <w:tcPr>
            <w:tcW w:w="6912" w:type="dxa"/>
          </w:tcPr>
          <w:p w:rsidR="006802DE" w:rsidRDefault="006802DE"/>
        </w:tc>
        <w:tc>
          <w:tcPr>
            <w:tcW w:w="2330" w:type="dxa"/>
          </w:tcPr>
          <w:p w:rsidR="006802DE" w:rsidRDefault="006802DE"/>
        </w:tc>
      </w:tr>
      <w:tr w:rsidR="006802DE" w:rsidTr="003A2146">
        <w:tc>
          <w:tcPr>
            <w:tcW w:w="6912" w:type="dxa"/>
          </w:tcPr>
          <w:p w:rsidR="006802DE" w:rsidRDefault="006802DE"/>
        </w:tc>
        <w:tc>
          <w:tcPr>
            <w:tcW w:w="2330" w:type="dxa"/>
          </w:tcPr>
          <w:p w:rsidR="006802DE" w:rsidRDefault="006802DE"/>
        </w:tc>
      </w:tr>
      <w:tr w:rsidR="006802DE" w:rsidTr="003A2146">
        <w:trPr>
          <w:trHeight w:val="70"/>
        </w:trPr>
        <w:tc>
          <w:tcPr>
            <w:tcW w:w="6912" w:type="dxa"/>
          </w:tcPr>
          <w:p w:rsidR="006802DE" w:rsidRDefault="006802DE"/>
        </w:tc>
        <w:tc>
          <w:tcPr>
            <w:tcW w:w="2330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6802DE" w:rsidTr="003A2146">
        <w:tc>
          <w:tcPr>
            <w:tcW w:w="691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233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3A2146">
        <w:tc>
          <w:tcPr>
            <w:tcW w:w="6912" w:type="dxa"/>
          </w:tcPr>
          <w:p w:rsidR="006802DE" w:rsidRDefault="00726A77" w:rsidP="00870CAF">
            <w:r w:rsidRPr="00726A77">
              <w:t xml:space="preserve">Redesign </w:t>
            </w:r>
            <w:r w:rsidR="003A2146">
              <w:t>companion character</w:t>
            </w:r>
          </w:p>
        </w:tc>
        <w:tc>
          <w:tcPr>
            <w:tcW w:w="2330" w:type="dxa"/>
          </w:tcPr>
          <w:p w:rsidR="006802DE" w:rsidRDefault="00726A77" w:rsidP="00A7604A">
            <w:r>
              <w:t>3h</w:t>
            </w:r>
          </w:p>
        </w:tc>
      </w:tr>
      <w:tr w:rsidR="006802DE" w:rsidTr="003A2146">
        <w:trPr>
          <w:trHeight w:val="229"/>
        </w:trPr>
        <w:tc>
          <w:tcPr>
            <w:tcW w:w="6912" w:type="dxa"/>
          </w:tcPr>
          <w:p w:rsidR="006802DE" w:rsidRDefault="003A2146" w:rsidP="00870CAF">
            <w:r>
              <w:t>Design narrative (can be a rough outline doesn’t need to be fleshed)</w:t>
            </w:r>
          </w:p>
        </w:tc>
        <w:tc>
          <w:tcPr>
            <w:tcW w:w="2330" w:type="dxa"/>
          </w:tcPr>
          <w:p w:rsidR="006802DE" w:rsidRDefault="003A2146" w:rsidP="00A7604A">
            <w:r>
              <w:t>1.5h</w:t>
            </w:r>
          </w:p>
        </w:tc>
      </w:tr>
      <w:tr w:rsidR="006802DE" w:rsidTr="003A2146">
        <w:tc>
          <w:tcPr>
            <w:tcW w:w="6912" w:type="dxa"/>
          </w:tcPr>
          <w:p w:rsidR="006802DE" w:rsidRDefault="003A2146" w:rsidP="00870CAF">
            <w:r>
              <w:t>Design narrative interactions (ex. between characters)</w:t>
            </w:r>
          </w:p>
        </w:tc>
        <w:tc>
          <w:tcPr>
            <w:tcW w:w="2330" w:type="dxa"/>
          </w:tcPr>
          <w:p w:rsidR="006802DE" w:rsidRDefault="003A2146" w:rsidP="00870CAF">
            <w:r>
              <w:t>1.5h</w:t>
            </w:r>
          </w:p>
        </w:tc>
      </w:tr>
      <w:tr w:rsidR="006802DE" w:rsidTr="003A2146">
        <w:tc>
          <w:tcPr>
            <w:tcW w:w="6912" w:type="dxa"/>
          </w:tcPr>
          <w:p w:rsidR="006802DE" w:rsidRDefault="006802DE" w:rsidP="00870CAF"/>
        </w:tc>
        <w:tc>
          <w:tcPr>
            <w:tcW w:w="2330" w:type="dxa"/>
          </w:tcPr>
          <w:p w:rsidR="006802DE" w:rsidRDefault="006802DE" w:rsidP="00870CAF"/>
        </w:tc>
      </w:tr>
      <w:tr w:rsidR="00C16C8C" w:rsidTr="003A2146">
        <w:tc>
          <w:tcPr>
            <w:tcW w:w="6912" w:type="dxa"/>
          </w:tcPr>
          <w:p w:rsidR="00C16C8C" w:rsidRDefault="00C16C8C" w:rsidP="004F7739"/>
        </w:tc>
        <w:tc>
          <w:tcPr>
            <w:tcW w:w="2330" w:type="dxa"/>
          </w:tcPr>
          <w:p w:rsidR="00C16C8C" w:rsidRDefault="00C16C8C" w:rsidP="00870CAF"/>
        </w:tc>
      </w:tr>
      <w:tr w:rsidR="00C16C8C" w:rsidTr="003A2146">
        <w:tc>
          <w:tcPr>
            <w:tcW w:w="6912" w:type="dxa"/>
          </w:tcPr>
          <w:p w:rsidR="00C16C8C" w:rsidRDefault="00C16C8C" w:rsidP="00D82CCA"/>
        </w:tc>
        <w:tc>
          <w:tcPr>
            <w:tcW w:w="233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C16C8C" w:rsidTr="003A2146">
        <w:tc>
          <w:tcPr>
            <w:tcW w:w="6912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2330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3A2146">
        <w:tc>
          <w:tcPr>
            <w:tcW w:w="6912" w:type="dxa"/>
          </w:tcPr>
          <w:p w:rsidR="00C16C8C" w:rsidRDefault="003A2146" w:rsidP="00EE5B6C">
            <w:r>
              <w:t>Make white version of the overworld characters</w:t>
            </w:r>
          </w:p>
        </w:tc>
        <w:tc>
          <w:tcPr>
            <w:tcW w:w="2330" w:type="dxa"/>
          </w:tcPr>
          <w:p w:rsidR="00C16C8C" w:rsidRDefault="003A2146" w:rsidP="00A7604A">
            <w:r>
              <w:t>1h</w:t>
            </w:r>
          </w:p>
        </w:tc>
      </w:tr>
      <w:tr w:rsidR="00C16C8C" w:rsidTr="003A2146">
        <w:tc>
          <w:tcPr>
            <w:tcW w:w="6912" w:type="dxa"/>
          </w:tcPr>
          <w:p w:rsidR="00C16C8C" w:rsidRDefault="003A2146" w:rsidP="00EE5B6C">
            <w:r>
              <w:t>Make new UI assets (scroll buttons etc.)</w:t>
            </w:r>
          </w:p>
        </w:tc>
        <w:tc>
          <w:tcPr>
            <w:tcW w:w="2330" w:type="dxa"/>
          </w:tcPr>
          <w:p w:rsidR="00C16C8C" w:rsidRDefault="003A2146" w:rsidP="00EE5B6C">
            <w:r>
              <w:t>3h</w:t>
            </w:r>
          </w:p>
        </w:tc>
      </w:tr>
      <w:tr w:rsidR="004F7739" w:rsidTr="003A2146">
        <w:tc>
          <w:tcPr>
            <w:tcW w:w="6912" w:type="dxa"/>
          </w:tcPr>
          <w:p w:rsidR="004F7739" w:rsidRDefault="003A2146" w:rsidP="00EE5B6C">
            <w:r>
              <w:t>Tweak UI based on feedback (visual hierarchy?)</w:t>
            </w:r>
          </w:p>
        </w:tc>
        <w:tc>
          <w:tcPr>
            <w:tcW w:w="2330" w:type="dxa"/>
          </w:tcPr>
          <w:p w:rsidR="00114A76" w:rsidRDefault="003A2146" w:rsidP="00EE5B6C">
            <w:r>
              <w:t>2h</w:t>
            </w:r>
          </w:p>
        </w:tc>
      </w:tr>
      <w:tr w:rsidR="00D82CCA" w:rsidTr="003A2146">
        <w:tc>
          <w:tcPr>
            <w:tcW w:w="6912" w:type="dxa"/>
          </w:tcPr>
          <w:p w:rsidR="00D82CCA" w:rsidRDefault="00D82CCA" w:rsidP="00EE5B6C"/>
        </w:tc>
        <w:tc>
          <w:tcPr>
            <w:tcW w:w="2330" w:type="dxa"/>
          </w:tcPr>
          <w:p w:rsidR="00D82CCA" w:rsidRDefault="00D82CCA" w:rsidP="00EE5B6C"/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6912"/>
        <w:gridCol w:w="2330"/>
      </w:tblGrid>
      <w:tr w:rsidR="006802DE" w:rsidTr="003A2146">
        <w:tc>
          <w:tcPr>
            <w:tcW w:w="6912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2330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3A2146">
        <w:tc>
          <w:tcPr>
            <w:tcW w:w="6912" w:type="dxa"/>
          </w:tcPr>
          <w:p w:rsidR="006802DE" w:rsidRDefault="00726A77" w:rsidP="00870CAF">
            <w:r w:rsidRPr="00726A77">
              <w:t>Design UI Template</w:t>
            </w:r>
          </w:p>
        </w:tc>
        <w:tc>
          <w:tcPr>
            <w:tcW w:w="2330" w:type="dxa"/>
          </w:tcPr>
          <w:p w:rsidR="006802DE" w:rsidRDefault="00726A77" w:rsidP="00870CAF">
            <w:r>
              <w:t>30m</w:t>
            </w:r>
          </w:p>
        </w:tc>
      </w:tr>
      <w:tr w:rsidR="006802DE" w:rsidTr="003A2146">
        <w:tc>
          <w:tcPr>
            <w:tcW w:w="6912" w:type="dxa"/>
          </w:tcPr>
          <w:p w:rsidR="006802DE" w:rsidRDefault="00726A77" w:rsidP="00870CAF">
            <w:r w:rsidRPr="00726A77">
              <w:t>Keep working on concept power up</w:t>
            </w:r>
          </w:p>
        </w:tc>
        <w:tc>
          <w:tcPr>
            <w:tcW w:w="2330" w:type="dxa"/>
          </w:tcPr>
          <w:p w:rsidR="006802DE" w:rsidRDefault="00726A77" w:rsidP="00870CAF">
            <w:r w:rsidRPr="00726A77">
              <w:t>3h</w:t>
            </w:r>
          </w:p>
        </w:tc>
      </w:tr>
      <w:tr w:rsidR="006802DE" w:rsidTr="003A2146">
        <w:tc>
          <w:tcPr>
            <w:tcW w:w="6912" w:type="dxa"/>
          </w:tcPr>
          <w:p w:rsidR="006802DE" w:rsidRDefault="00726A77" w:rsidP="00870CAF">
            <w:r w:rsidRPr="00726A77">
              <w:t>Playtesting</w:t>
            </w:r>
          </w:p>
        </w:tc>
        <w:tc>
          <w:tcPr>
            <w:tcW w:w="2330" w:type="dxa"/>
          </w:tcPr>
          <w:p w:rsidR="006802DE" w:rsidRDefault="00726A77" w:rsidP="00870CAF">
            <w:r>
              <w:t>3h</w:t>
            </w:r>
          </w:p>
        </w:tc>
      </w:tr>
      <w:tr w:rsidR="006802DE" w:rsidTr="003A2146">
        <w:tc>
          <w:tcPr>
            <w:tcW w:w="6912" w:type="dxa"/>
          </w:tcPr>
          <w:p w:rsidR="006802DE" w:rsidRDefault="006802DE" w:rsidP="00870CAF"/>
        </w:tc>
        <w:tc>
          <w:tcPr>
            <w:tcW w:w="2330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726A77"/>
    <w:rsid w:val="00003D3D"/>
    <w:rsid w:val="000E793F"/>
    <w:rsid w:val="000F0F18"/>
    <w:rsid w:val="00104723"/>
    <w:rsid w:val="00114A76"/>
    <w:rsid w:val="00167BF7"/>
    <w:rsid w:val="00263700"/>
    <w:rsid w:val="00272DBC"/>
    <w:rsid w:val="002D1FBC"/>
    <w:rsid w:val="0037515F"/>
    <w:rsid w:val="003A2146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26A77"/>
    <w:rsid w:val="0077152B"/>
    <w:rsid w:val="007E0545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level-6-l6-group-1-master%20(1)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19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2018-02-07T12:12:00Z</dcterms:created>
  <dcterms:modified xsi:type="dcterms:W3CDTF">2018-02-07T12:31:00Z</dcterms:modified>
</cp:coreProperties>
</file>