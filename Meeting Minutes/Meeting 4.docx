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263700" w:rsidTr="00263700">
        <w:tc>
          <w:tcPr>
            <w:tcW w:w="3080" w:type="dxa"/>
          </w:tcPr>
          <w:p w:rsidR="00263700" w:rsidRDefault="00263700">
            <w:r>
              <w:t>Meeting date:</w:t>
            </w:r>
            <w:r w:rsidR="00D73D95">
              <w:t xml:space="preserve"> 1/11/2017</w:t>
            </w:r>
          </w:p>
        </w:tc>
        <w:tc>
          <w:tcPr>
            <w:tcW w:w="3081" w:type="dxa"/>
          </w:tcPr>
          <w:p w:rsidR="00263700" w:rsidRDefault="00263700">
            <w:r>
              <w:t xml:space="preserve">Room:  </w:t>
            </w:r>
            <w:r w:rsidR="00D73D95">
              <w:t>A2.12</w:t>
            </w:r>
          </w:p>
        </w:tc>
        <w:tc>
          <w:tcPr>
            <w:tcW w:w="3081" w:type="dxa"/>
          </w:tcPr>
          <w:p w:rsidR="00263700" w:rsidRDefault="00263700">
            <w:r>
              <w:t>Time:</w:t>
            </w:r>
            <w:r w:rsidR="00D73D95">
              <w:t xml:space="preserve"> 2pm-</w:t>
            </w:r>
            <w:r w:rsidR="008A337A">
              <w:t xml:space="preserve"> 3.30pm</w:t>
            </w:r>
          </w:p>
        </w:tc>
      </w:tr>
    </w:tbl>
    <w:p w:rsidR="00104723" w:rsidRDefault="00104723"/>
    <w:tbl>
      <w:tblPr>
        <w:tblStyle w:val="TableGrid"/>
        <w:tblW w:w="0" w:type="auto"/>
        <w:tblLook w:val="04A0"/>
      </w:tblPr>
      <w:tblGrid>
        <w:gridCol w:w="9242"/>
      </w:tblGrid>
      <w:tr w:rsidR="00263700" w:rsidTr="00263700">
        <w:tc>
          <w:tcPr>
            <w:tcW w:w="9242" w:type="dxa"/>
          </w:tcPr>
          <w:p w:rsidR="00263700" w:rsidRDefault="00263700">
            <w:r>
              <w:t>Discussed topics:</w:t>
            </w:r>
          </w:p>
        </w:tc>
      </w:tr>
      <w:tr w:rsidR="00263700" w:rsidTr="00263700">
        <w:tc>
          <w:tcPr>
            <w:tcW w:w="9242" w:type="dxa"/>
          </w:tcPr>
          <w:p w:rsidR="00263700" w:rsidRDefault="00263700"/>
          <w:p w:rsidR="000E4A30" w:rsidRDefault="000E4A30">
            <w:r>
              <w:t>Had a meeting with dave</w:t>
            </w:r>
          </w:p>
          <w:p w:rsidR="00263700" w:rsidRDefault="000E4A30">
            <w:r>
              <w:t>- Spending habits.</w:t>
            </w:r>
          </w:p>
          <w:p w:rsidR="000E4A30" w:rsidRDefault="000E4A30">
            <w:r>
              <w:t>-Player inaction with the game.</w:t>
            </w:r>
          </w:p>
          <w:p w:rsidR="000E4A30" w:rsidRDefault="00080B4D">
            <w:r>
              <w:t>-Pseudo difficulty</w:t>
            </w:r>
          </w:p>
          <w:p w:rsidR="00080B4D" w:rsidRDefault="00080B4D"/>
          <w:p w:rsidR="00263700" w:rsidRDefault="00263700"/>
          <w:p w:rsidR="00263700" w:rsidRDefault="00263700"/>
          <w:p w:rsidR="00263700" w:rsidRDefault="00263700"/>
        </w:tc>
      </w:tr>
    </w:tbl>
    <w:p w:rsidR="00263700" w:rsidRDefault="00263700"/>
    <w:tbl>
      <w:tblPr>
        <w:tblStyle w:val="TableGrid"/>
        <w:tblW w:w="0" w:type="auto"/>
        <w:tblLook w:val="04A0"/>
      </w:tblPr>
      <w:tblGrid>
        <w:gridCol w:w="9016"/>
      </w:tblGrid>
      <w:tr w:rsidR="00A862F8" w:rsidTr="00BC03DA">
        <w:tc>
          <w:tcPr>
            <w:tcW w:w="9016" w:type="dxa"/>
            <w:shd w:val="clear" w:color="auto" w:fill="92D050"/>
          </w:tcPr>
          <w:p w:rsidR="00A862F8" w:rsidRPr="00BC03DA" w:rsidRDefault="00A862F8" w:rsidP="00A862F8">
            <w:pPr>
              <w:rPr>
                <w:color w:val="002060"/>
              </w:rPr>
            </w:pPr>
            <w:r w:rsidRPr="00BC03DA">
              <w:rPr>
                <w:color w:val="002060"/>
              </w:rPr>
              <w:t xml:space="preserve">Connor tasks: </w:t>
            </w:r>
          </w:p>
          <w:p w:rsidR="00A862F8" w:rsidRDefault="00A862F8"/>
        </w:tc>
      </w:tr>
      <w:tr w:rsidR="00A862F8" w:rsidTr="00A862F8">
        <w:tc>
          <w:tcPr>
            <w:tcW w:w="9016" w:type="dxa"/>
          </w:tcPr>
          <w:p w:rsidR="00A862F8" w:rsidRDefault="004E721C">
            <w:r>
              <w:t>I</w:t>
            </w:r>
            <w:r w:rsidRPr="004E721C">
              <w:t>mplement the win condition</w:t>
            </w:r>
            <w:r>
              <w:t>. 4h</w:t>
            </w:r>
          </w:p>
        </w:tc>
      </w:tr>
      <w:tr w:rsidR="00A862F8" w:rsidTr="00A862F8">
        <w:tc>
          <w:tcPr>
            <w:tcW w:w="9016" w:type="dxa"/>
          </w:tcPr>
          <w:p w:rsidR="00A862F8" w:rsidRDefault="004E721C">
            <w:r>
              <w:t>Bugtesting. 3h</w:t>
            </w:r>
          </w:p>
        </w:tc>
      </w:tr>
      <w:tr w:rsidR="00A862F8" w:rsidTr="00A862F8">
        <w:tc>
          <w:tcPr>
            <w:tcW w:w="9016" w:type="dxa"/>
          </w:tcPr>
          <w:p w:rsidR="00A862F8" w:rsidRDefault="00A862F8"/>
        </w:tc>
      </w:tr>
      <w:tr w:rsidR="00A862F8" w:rsidTr="00A862F8">
        <w:tc>
          <w:tcPr>
            <w:tcW w:w="9016" w:type="dxa"/>
          </w:tcPr>
          <w:p w:rsidR="00A862F8" w:rsidRDefault="00A862F8"/>
        </w:tc>
      </w:tr>
      <w:tr w:rsidR="00A862F8" w:rsidTr="00A862F8">
        <w:tc>
          <w:tcPr>
            <w:tcW w:w="9016" w:type="dxa"/>
          </w:tcPr>
          <w:p w:rsidR="00A862F8" w:rsidRDefault="00A862F8"/>
        </w:tc>
      </w:tr>
    </w:tbl>
    <w:p w:rsidR="00A862F8" w:rsidRDefault="00A862F8"/>
    <w:tbl>
      <w:tblPr>
        <w:tblStyle w:val="TableGrid"/>
        <w:tblW w:w="0" w:type="auto"/>
        <w:tblLook w:val="04A0"/>
      </w:tblPr>
      <w:tblGrid>
        <w:gridCol w:w="9016"/>
      </w:tblGrid>
      <w:tr w:rsidR="00652FCC" w:rsidTr="00BC03DA">
        <w:tc>
          <w:tcPr>
            <w:tcW w:w="9016" w:type="dxa"/>
            <w:shd w:val="clear" w:color="auto" w:fill="7030A0"/>
          </w:tcPr>
          <w:p w:rsidR="00652FCC" w:rsidRPr="00BC03DA" w:rsidRDefault="00652FCC" w:rsidP="00870CAF">
            <w:pPr>
              <w:rPr>
                <w:color w:val="FFFFFF" w:themeColor="background1"/>
              </w:rPr>
            </w:pPr>
            <w:r w:rsidRPr="00BC03DA">
              <w:rPr>
                <w:color w:val="FFFFFF" w:themeColor="background1"/>
              </w:rPr>
              <w:t xml:space="preserve">Jamie and Caitlin tasks: </w:t>
            </w:r>
          </w:p>
          <w:p w:rsidR="00652FCC" w:rsidRDefault="00652FCC" w:rsidP="00870CAF"/>
        </w:tc>
      </w:tr>
      <w:tr w:rsidR="00652FCC" w:rsidTr="00870CAF">
        <w:tc>
          <w:tcPr>
            <w:tcW w:w="9016" w:type="dxa"/>
          </w:tcPr>
          <w:p w:rsidR="00652FCC" w:rsidRDefault="004E721C" w:rsidP="00870CAF">
            <w:r w:rsidRPr="004E721C">
              <w:t>Create psychographic questionnaire</w:t>
            </w:r>
            <w:r>
              <w:t>.</w:t>
            </w:r>
            <w:r w:rsidRPr="004E721C">
              <w:t xml:space="preserve"> </w:t>
            </w:r>
            <w:r>
              <w:t>30m</w:t>
            </w:r>
          </w:p>
        </w:tc>
      </w:tr>
      <w:tr w:rsidR="00652FCC" w:rsidTr="00870CAF">
        <w:tc>
          <w:tcPr>
            <w:tcW w:w="9016" w:type="dxa"/>
          </w:tcPr>
          <w:p w:rsidR="00652FCC" w:rsidRDefault="00894756" w:rsidP="00894756">
            <w:r w:rsidRPr="00894756">
              <w:t xml:space="preserve">Research into character art for our game and how we can </w:t>
            </w:r>
            <w:r>
              <w:t>create it</w:t>
            </w:r>
            <w:r w:rsidRPr="00894756">
              <w:t>.</w:t>
            </w:r>
            <w:r>
              <w:t xml:space="preserve"> 3h</w:t>
            </w:r>
          </w:p>
        </w:tc>
      </w:tr>
      <w:tr w:rsidR="00652FCC" w:rsidTr="00870CAF">
        <w:tc>
          <w:tcPr>
            <w:tcW w:w="9016" w:type="dxa"/>
          </w:tcPr>
          <w:p w:rsidR="00AD2A32" w:rsidRDefault="00AD2A32" w:rsidP="00870CAF">
            <w:r w:rsidRPr="00AD2A32">
              <w:t>Create Nebula background for the level selector for the game.</w:t>
            </w:r>
            <w:r>
              <w:t xml:space="preserve"> 3h</w:t>
            </w:r>
          </w:p>
        </w:tc>
      </w:tr>
      <w:tr w:rsidR="00AD2A32" w:rsidTr="00870CAF">
        <w:tc>
          <w:tcPr>
            <w:tcW w:w="9016" w:type="dxa"/>
          </w:tcPr>
          <w:p w:rsidR="00AD2A32" w:rsidRPr="00AD2A32" w:rsidRDefault="00AD2A32" w:rsidP="00870CAF">
            <w:r w:rsidRPr="00AD2A32">
              <w:t>Look at concept art for UI and title screen</w:t>
            </w:r>
          </w:p>
        </w:tc>
      </w:tr>
    </w:tbl>
    <w:p w:rsidR="00A862F8" w:rsidRDefault="00A862F8"/>
    <w:tbl>
      <w:tblPr>
        <w:tblStyle w:val="TableGrid"/>
        <w:tblW w:w="0" w:type="auto"/>
        <w:tblLook w:val="04A0"/>
      </w:tblPr>
      <w:tblGrid>
        <w:gridCol w:w="9016"/>
      </w:tblGrid>
      <w:tr w:rsidR="00652FCC" w:rsidTr="00BC03DA">
        <w:tc>
          <w:tcPr>
            <w:tcW w:w="9016" w:type="dxa"/>
            <w:shd w:val="clear" w:color="auto" w:fill="FF0000"/>
          </w:tcPr>
          <w:p w:rsidR="00652FCC" w:rsidRPr="00BC03DA" w:rsidRDefault="00652FCC" w:rsidP="00870CAF">
            <w:pPr>
              <w:rPr>
                <w:color w:val="FFFF00"/>
              </w:rPr>
            </w:pPr>
            <w:r w:rsidRPr="00BC03DA">
              <w:rPr>
                <w:color w:val="FFFF00"/>
              </w:rPr>
              <w:t xml:space="preserve">Jordan tasks: </w:t>
            </w:r>
          </w:p>
          <w:p w:rsidR="00652FCC" w:rsidRDefault="00652FCC" w:rsidP="00870CAF"/>
        </w:tc>
      </w:tr>
      <w:tr w:rsidR="00D73D95" w:rsidTr="00870CAF">
        <w:tc>
          <w:tcPr>
            <w:tcW w:w="9016" w:type="dxa"/>
          </w:tcPr>
          <w:p w:rsidR="00D73D95" w:rsidRDefault="004E721C" w:rsidP="00665EB0">
            <w:r w:rsidRPr="004E721C">
              <w:t>Create psychographic questionnaire</w:t>
            </w:r>
            <w:r>
              <w:t>. 30m</w:t>
            </w:r>
          </w:p>
        </w:tc>
      </w:tr>
      <w:tr w:rsidR="00D73D95" w:rsidTr="00870CAF">
        <w:tc>
          <w:tcPr>
            <w:tcW w:w="9016" w:type="dxa"/>
          </w:tcPr>
          <w:p w:rsidR="00D73D95" w:rsidRDefault="00AD2A32" w:rsidP="00870CAF">
            <w:r>
              <w:t>Create powerpoint for pitch next week  1h</w:t>
            </w:r>
          </w:p>
        </w:tc>
      </w:tr>
      <w:tr w:rsidR="00D73D95" w:rsidTr="00870CAF">
        <w:tc>
          <w:tcPr>
            <w:tcW w:w="9016" w:type="dxa"/>
          </w:tcPr>
          <w:p w:rsidR="00D73D95" w:rsidRDefault="00AD2A32" w:rsidP="00870CAF">
            <w:r>
              <w:t xml:space="preserve">Research and design power-ups for the player to use in the game and how best we can </w:t>
            </w:r>
            <w:r w:rsidR="006D44C9">
              <w:t>use this in our game. 3h</w:t>
            </w:r>
          </w:p>
        </w:tc>
      </w:tr>
      <w:tr w:rsidR="00D73D95" w:rsidTr="00870CAF">
        <w:tc>
          <w:tcPr>
            <w:tcW w:w="9016" w:type="dxa"/>
          </w:tcPr>
          <w:p w:rsidR="006D44C9" w:rsidRDefault="006D44C9" w:rsidP="00870CAF">
            <w:r>
              <w:t xml:space="preserve">Find people to fill in the psychographic </w:t>
            </w:r>
            <w:r w:rsidRPr="004E721C">
              <w:t>questionnaire</w:t>
            </w:r>
            <w:r>
              <w:t xml:space="preserve"> and collect the </w:t>
            </w:r>
            <w:r w:rsidRPr="006D44C9">
              <w:t>findings to show in the next pitch</w:t>
            </w:r>
            <w:r>
              <w:t xml:space="preserve"> 2h</w:t>
            </w:r>
          </w:p>
        </w:tc>
      </w:tr>
    </w:tbl>
    <w:p w:rsidR="00652FCC" w:rsidRDefault="00652FCC"/>
    <w:sectPr w:rsidR="00652FCC" w:rsidSect="005F6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compat/>
  <w:rsids>
    <w:rsidRoot w:val="00D73D95"/>
    <w:rsid w:val="00003D3D"/>
    <w:rsid w:val="00080B4D"/>
    <w:rsid w:val="000E4A30"/>
    <w:rsid w:val="000F6CE6"/>
    <w:rsid w:val="00104723"/>
    <w:rsid w:val="00263700"/>
    <w:rsid w:val="002D1FBC"/>
    <w:rsid w:val="003B076F"/>
    <w:rsid w:val="004E721C"/>
    <w:rsid w:val="005106A9"/>
    <w:rsid w:val="005E11CC"/>
    <w:rsid w:val="005F6DCD"/>
    <w:rsid w:val="00652FCC"/>
    <w:rsid w:val="006D44C9"/>
    <w:rsid w:val="00894756"/>
    <w:rsid w:val="008A337A"/>
    <w:rsid w:val="009240F1"/>
    <w:rsid w:val="00A862F8"/>
    <w:rsid w:val="00AD2A32"/>
    <w:rsid w:val="00B404CE"/>
    <w:rsid w:val="00BC03DA"/>
    <w:rsid w:val="00D73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2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I\Year%203\Group%201\Meeting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template.dotx</Template>
  <TotalTime>87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3</cp:revision>
  <dcterms:created xsi:type="dcterms:W3CDTF">2017-11-01T13:54:00Z</dcterms:created>
  <dcterms:modified xsi:type="dcterms:W3CDTF">2017-11-01T15:24:00Z</dcterms:modified>
</cp:coreProperties>
</file>