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2992"/>
        <w:gridCol w:w="2996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914D9E">
              <w:t>24/10/2017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914D9E">
              <w:t>A 2.14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914D9E">
              <w:t xml:space="preserve"> 2pm-</w:t>
            </w:r>
            <w:r w:rsidR="00F87265">
              <w:t>2.25pm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914D9E">
            <w:r>
              <w:t>How far the game has come – Talked about how the game is and what Connor is going to add to it in the coming days.</w:t>
            </w:r>
          </w:p>
          <w:p w:rsidR="00263700" w:rsidRDefault="00914D9E">
            <w:r>
              <w:t>Discussed the art and how it may look in game.</w:t>
            </w:r>
          </w:p>
          <w:p w:rsidR="00914D9E" w:rsidRDefault="00914D9E">
            <w:r>
              <w:t>Discussed what the overworld will look like.</w:t>
            </w:r>
          </w:p>
          <w:p w:rsidR="00263700" w:rsidRDefault="00747C57">
            <w:r>
              <w:t xml:space="preserve">Researched further into history of the star signs. Discovered that Gemini twins are male, called Castor and Pollux which conflicts with our existing artwork. To work around this </w:t>
            </w:r>
            <w:r w:rsidR="00162BF7">
              <w:t>situation,</w:t>
            </w:r>
            <w:bookmarkStart w:id="0" w:name="_GoBack"/>
            <w:bookmarkEnd w:id="0"/>
            <w:r>
              <w:t xml:space="preserve"> we may change the main character to </w:t>
            </w:r>
            <w:r w:rsidR="00162BF7">
              <w:t>Leda (the mother of Castor and Pollux). This may also suit our target audience better.</w:t>
            </w:r>
          </w:p>
          <w:p w:rsidR="00263700" w:rsidRDefault="00263700"/>
          <w:p w:rsidR="00263700" w:rsidRDefault="00263700"/>
          <w:p w:rsidR="00263700" w:rsidRDefault="00263700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C87378">
            <w:r>
              <w:t>Make hex’s switch on the hex board. 1h</w:t>
            </w:r>
          </w:p>
        </w:tc>
      </w:tr>
      <w:tr w:rsidR="00A862F8" w:rsidTr="00A862F8">
        <w:tc>
          <w:tcPr>
            <w:tcW w:w="9016" w:type="dxa"/>
          </w:tcPr>
          <w:p w:rsidR="00A862F8" w:rsidRDefault="00C87378">
            <w:r>
              <w:t xml:space="preserve">Make hex’s check if they </w:t>
            </w:r>
            <w:r w:rsidR="00405432">
              <w:t>can</w:t>
            </w:r>
            <w:r>
              <w:t xml:space="preserve"> switch with only adjacent hexes. </w:t>
            </w:r>
            <w:r w:rsidR="00405432">
              <w:t>2h</w:t>
            </w:r>
          </w:p>
        </w:tc>
      </w:tr>
      <w:tr w:rsidR="00A862F8" w:rsidTr="00A862F8">
        <w:tc>
          <w:tcPr>
            <w:tcW w:w="9016" w:type="dxa"/>
          </w:tcPr>
          <w:p w:rsidR="00A862F8" w:rsidRDefault="00405432">
            <w:r>
              <w:t>Implement the win condition. 3h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C87378" w:rsidP="00870CAF">
            <w:r>
              <w:t>Research and create Mechanics for the hex’s in the game.</w:t>
            </w:r>
            <w:r>
              <w:t xml:space="preserve"> 1h</w:t>
            </w:r>
          </w:p>
        </w:tc>
      </w:tr>
      <w:tr w:rsidR="00652FCC" w:rsidTr="00870CAF">
        <w:tc>
          <w:tcPr>
            <w:tcW w:w="9016" w:type="dxa"/>
          </w:tcPr>
          <w:p w:rsidR="00652FCC" w:rsidRDefault="00C87378" w:rsidP="00870CAF">
            <w:r>
              <w:t>Design and Create nebula backgrounds for the game levels. 3h</w:t>
            </w:r>
          </w:p>
        </w:tc>
      </w:tr>
      <w:tr w:rsidR="00652FCC" w:rsidTr="00870CAF">
        <w:tc>
          <w:tcPr>
            <w:tcW w:w="9016" w:type="dxa"/>
          </w:tcPr>
          <w:p w:rsidR="00C87378" w:rsidRDefault="00C87378" w:rsidP="00870CAF">
            <w:r>
              <w:t>(Jamie) create hex backgrounds for the game hex’s 3h</w:t>
            </w:r>
          </w:p>
        </w:tc>
      </w:tr>
      <w:tr w:rsidR="00C87378" w:rsidTr="00870CAF">
        <w:tc>
          <w:tcPr>
            <w:tcW w:w="9016" w:type="dxa"/>
          </w:tcPr>
          <w:p w:rsidR="00C87378" w:rsidRDefault="00C87378" w:rsidP="00870CAF">
            <w:r>
              <w:t xml:space="preserve">(Caitlin) Look into </w:t>
            </w:r>
            <w:r w:rsidR="00405432">
              <w:t xml:space="preserve">animation software </w:t>
            </w:r>
            <w:r>
              <w:t>(see if animations can be exported to sprite sheets) and look at how we could animate the level select. 3h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C87378" w:rsidP="00870CAF">
            <w:r>
              <w:t>Create a way to tell the story to the play using a short intro in the game. 3h</w:t>
            </w:r>
          </w:p>
        </w:tc>
      </w:tr>
      <w:tr w:rsidR="00652FCC" w:rsidTr="00870CAF">
        <w:tc>
          <w:tcPr>
            <w:tcW w:w="9016" w:type="dxa"/>
          </w:tcPr>
          <w:p w:rsidR="00652FCC" w:rsidRDefault="00C87378" w:rsidP="00870CAF">
            <w:r>
              <w:t>Research and create Mechanics for the hex’s in the game. 4h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E"/>
    <w:rsid w:val="00003D3D"/>
    <w:rsid w:val="00104723"/>
    <w:rsid w:val="00162BF7"/>
    <w:rsid w:val="00211D76"/>
    <w:rsid w:val="00263700"/>
    <w:rsid w:val="002D1FBC"/>
    <w:rsid w:val="003A1197"/>
    <w:rsid w:val="003B076F"/>
    <w:rsid w:val="00405432"/>
    <w:rsid w:val="005106A9"/>
    <w:rsid w:val="005E11CC"/>
    <w:rsid w:val="005F6DCD"/>
    <w:rsid w:val="00652FCC"/>
    <w:rsid w:val="00693706"/>
    <w:rsid w:val="00747C57"/>
    <w:rsid w:val="00914D9E"/>
    <w:rsid w:val="00A862F8"/>
    <w:rsid w:val="00B05728"/>
    <w:rsid w:val="00B404CE"/>
    <w:rsid w:val="00BC03DA"/>
    <w:rsid w:val="00C87378"/>
    <w:rsid w:val="00D173B0"/>
    <w:rsid w:val="00F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2D61"/>
  <w15:docId w15:val="{DB3FA76C-2E23-4447-8FE3-D1507DA0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55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Elliot Chester (s184745)</cp:lastModifiedBy>
  <cp:revision>8</cp:revision>
  <dcterms:created xsi:type="dcterms:W3CDTF">2017-10-24T13:03:00Z</dcterms:created>
  <dcterms:modified xsi:type="dcterms:W3CDTF">2017-10-24T13:58:00Z</dcterms:modified>
</cp:coreProperties>
</file>