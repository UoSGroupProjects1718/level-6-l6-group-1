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63700" w:rsidTr="00263700">
        <w:tc>
          <w:tcPr>
            <w:tcW w:w="3080" w:type="dxa"/>
          </w:tcPr>
          <w:p w:rsidR="00263700" w:rsidRDefault="00263700" w:rsidP="007E0545">
            <w:r>
              <w:t>Meeting date:</w:t>
            </w:r>
            <w:r w:rsidR="00EF51F2">
              <w:t xml:space="preserve"> </w:t>
            </w:r>
            <w:r w:rsidR="002750CD">
              <w:t>4/12/2017</w:t>
            </w:r>
          </w:p>
        </w:tc>
        <w:tc>
          <w:tcPr>
            <w:tcW w:w="3081" w:type="dxa"/>
          </w:tcPr>
          <w:p w:rsidR="00263700" w:rsidRDefault="00263700" w:rsidP="007E0545">
            <w:r>
              <w:t xml:space="preserve">Room:  </w:t>
            </w:r>
            <w:r w:rsidR="002750CD">
              <w:t>A.2.14</w:t>
            </w:r>
          </w:p>
        </w:tc>
        <w:tc>
          <w:tcPr>
            <w:tcW w:w="3081" w:type="dxa"/>
          </w:tcPr>
          <w:p w:rsidR="00263700" w:rsidRDefault="00263700" w:rsidP="007E0545">
            <w:r>
              <w:t>Time:</w:t>
            </w:r>
            <w:r w:rsidR="0077152B">
              <w:t xml:space="preserve"> </w:t>
            </w:r>
            <w:bookmarkStart w:id="0" w:name="_GoBack"/>
            <w:bookmarkEnd w:id="0"/>
            <w:r w:rsidR="00927C0E">
              <w:t>2:</w:t>
            </w:r>
            <w:r w:rsidR="002750CD">
              <w:t xml:space="preserve">00 to </w:t>
            </w:r>
            <w:r w:rsidR="00927C0E">
              <w:t>2:30</w:t>
            </w:r>
          </w:p>
        </w:tc>
      </w:tr>
    </w:tbl>
    <w:p w:rsidR="00104723" w:rsidRDefault="00104723"/>
    <w:tbl>
      <w:tblPr>
        <w:tblStyle w:val="TableGrid"/>
        <w:tblW w:w="0" w:type="auto"/>
        <w:tblLook w:val="04A0"/>
      </w:tblPr>
      <w:tblGrid>
        <w:gridCol w:w="9242"/>
      </w:tblGrid>
      <w:tr w:rsidR="00263700" w:rsidTr="00263700">
        <w:tc>
          <w:tcPr>
            <w:tcW w:w="9242" w:type="dxa"/>
          </w:tcPr>
          <w:p w:rsidR="00263700" w:rsidRDefault="00263700">
            <w:r>
              <w:t>Discussed topics:</w:t>
            </w:r>
          </w:p>
        </w:tc>
      </w:tr>
      <w:tr w:rsidR="00263700" w:rsidTr="00263700">
        <w:tc>
          <w:tcPr>
            <w:tcW w:w="9242" w:type="dxa"/>
          </w:tcPr>
          <w:p w:rsidR="000E793F" w:rsidRDefault="000E793F" w:rsidP="000E793F"/>
          <w:p w:rsidR="007E0545" w:rsidRDefault="002750CD" w:rsidP="000E793F">
            <w:r>
              <w:t>Jamie will not be here for our presentation next week due to a medical issue.</w:t>
            </w:r>
          </w:p>
          <w:p w:rsidR="002750CD" w:rsidRDefault="002750CD" w:rsidP="000E793F"/>
          <w:p w:rsidR="002750CD" w:rsidRDefault="002750CD" w:rsidP="000E793F">
            <w:r>
              <w:t>Game is currently in a position where levels can be saved but not loaded. Should be done by Wednesday.</w:t>
            </w:r>
          </w:p>
          <w:p w:rsidR="002750CD" w:rsidRDefault="002750CD" w:rsidP="000E793F"/>
          <w:p w:rsidR="002750CD" w:rsidRDefault="002750CD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263700" w:rsidRDefault="00263700"/>
        </w:tc>
      </w:tr>
    </w:tbl>
    <w:p w:rsidR="00263700" w:rsidRDefault="00263700"/>
    <w:tbl>
      <w:tblPr>
        <w:tblStyle w:val="TableGrid"/>
        <w:tblW w:w="0" w:type="auto"/>
        <w:tblLook w:val="04A0"/>
      </w:tblPr>
      <w:tblGrid>
        <w:gridCol w:w="5027"/>
        <w:gridCol w:w="4215"/>
      </w:tblGrid>
      <w:tr w:rsidR="006802DE" w:rsidTr="006802DE">
        <w:tc>
          <w:tcPr>
            <w:tcW w:w="5027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6802DE" w:rsidRDefault="006802DE"/>
        </w:tc>
        <w:tc>
          <w:tcPr>
            <w:tcW w:w="4215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>
              <w:rPr>
                <w:color w:val="002060"/>
              </w:rPr>
              <w:t>Hours</w:t>
            </w:r>
          </w:p>
        </w:tc>
      </w:tr>
      <w:tr w:rsidR="006802DE" w:rsidTr="006802DE">
        <w:tc>
          <w:tcPr>
            <w:tcW w:w="5027" w:type="dxa"/>
          </w:tcPr>
          <w:p w:rsidR="006802DE" w:rsidRDefault="002750CD">
            <w:r>
              <w:t>Porting game to android &amp; bug fixing</w:t>
            </w:r>
          </w:p>
        </w:tc>
        <w:tc>
          <w:tcPr>
            <w:tcW w:w="4215" w:type="dxa"/>
          </w:tcPr>
          <w:p w:rsidR="006802DE" w:rsidRDefault="002750CD">
            <w:r>
              <w:t>3 hours</w:t>
            </w:r>
          </w:p>
        </w:tc>
      </w:tr>
      <w:tr w:rsidR="006802DE" w:rsidTr="006802DE">
        <w:tc>
          <w:tcPr>
            <w:tcW w:w="5027" w:type="dxa"/>
          </w:tcPr>
          <w:p w:rsidR="006802DE" w:rsidRDefault="00FB6F66">
            <w:r>
              <w:t>Playtesting</w:t>
            </w:r>
          </w:p>
        </w:tc>
        <w:tc>
          <w:tcPr>
            <w:tcW w:w="4215" w:type="dxa"/>
          </w:tcPr>
          <w:p w:rsidR="006802DE" w:rsidRDefault="00FB6F66">
            <w:r>
              <w:t>3 hours</w:t>
            </w:r>
          </w:p>
        </w:tc>
      </w:tr>
      <w:tr w:rsidR="006802DE" w:rsidTr="006802DE"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  <w:tr w:rsidR="006802DE" w:rsidTr="006802DE"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  <w:tr w:rsidR="006802DE" w:rsidTr="007E0545">
        <w:trPr>
          <w:trHeight w:val="70"/>
        </w:trPr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4862"/>
        <w:gridCol w:w="4380"/>
      </w:tblGrid>
      <w:tr w:rsidR="006802DE" w:rsidTr="006802DE">
        <w:tc>
          <w:tcPr>
            <w:tcW w:w="4862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Caitlin tasks: </w:t>
            </w:r>
          </w:p>
          <w:p w:rsidR="006802DE" w:rsidRDefault="006802DE" w:rsidP="00870CAF"/>
        </w:tc>
        <w:tc>
          <w:tcPr>
            <w:tcW w:w="4380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Hours</w:t>
            </w:r>
          </w:p>
        </w:tc>
      </w:tr>
      <w:tr w:rsidR="006802DE" w:rsidTr="006802DE">
        <w:tc>
          <w:tcPr>
            <w:tcW w:w="4862" w:type="dxa"/>
          </w:tcPr>
          <w:p w:rsidR="006802DE" w:rsidRDefault="00FB6F66" w:rsidP="00870CAF">
            <w:r>
              <w:t>Playtesting</w:t>
            </w:r>
          </w:p>
        </w:tc>
        <w:tc>
          <w:tcPr>
            <w:tcW w:w="4380" w:type="dxa"/>
          </w:tcPr>
          <w:p w:rsidR="006802DE" w:rsidRDefault="00FB6F66" w:rsidP="00A7604A">
            <w:r>
              <w:t>3 hours</w:t>
            </w:r>
          </w:p>
        </w:tc>
      </w:tr>
      <w:tr w:rsidR="006802DE" w:rsidTr="006802DE">
        <w:tc>
          <w:tcPr>
            <w:tcW w:w="4862" w:type="dxa"/>
          </w:tcPr>
          <w:p w:rsidR="006802DE" w:rsidRDefault="00FB6F66" w:rsidP="00870CAF">
            <w:r>
              <w:t>Design sprites for the level select.</w:t>
            </w:r>
          </w:p>
        </w:tc>
        <w:tc>
          <w:tcPr>
            <w:tcW w:w="4380" w:type="dxa"/>
          </w:tcPr>
          <w:p w:rsidR="006802DE" w:rsidRDefault="00FB6F66" w:rsidP="00A7604A">
            <w:r>
              <w:t>3 hours</w:t>
            </w:r>
          </w:p>
        </w:tc>
      </w:tr>
      <w:tr w:rsidR="006802DE" w:rsidTr="006802DE">
        <w:tc>
          <w:tcPr>
            <w:tcW w:w="4862" w:type="dxa"/>
          </w:tcPr>
          <w:p w:rsidR="006802DE" w:rsidRDefault="00FB6F66" w:rsidP="00870CAF">
            <w:r>
              <w:t>Make menu background box</w:t>
            </w:r>
          </w:p>
        </w:tc>
        <w:tc>
          <w:tcPr>
            <w:tcW w:w="4380" w:type="dxa"/>
          </w:tcPr>
          <w:p w:rsidR="006802DE" w:rsidRDefault="00FB6F66" w:rsidP="00870CAF">
            <w:r>
              <w:t>15 mins</w:t>
            </w:r>
          </w:p>
        </w:tc>
      </w:tr>
      <w:tr w:rsidR="006802DE" w:rsidTr="006802DE">
        <w:tc>
          <w:tcPr>
            <w:tcW w:w="4862" w:type="dxa"/>
          </w:tcPr>
          <w:p w:rsidR="006802DE" w:rsidRDefault="006802DE" w:rsidP="00870CAF"/>
        </w:tc>
        <w:tc>
          <w:tcPr>
            <w:tcW w:w="4380" w:type="dxa"/>
          </w:tcPr>
          <w:p w:rsidR="006802DE" w:rsidRDefault="006802DE" w:rsidP="00870CAF"/>
        </w:tc>
      </w:tr>
      <w:tr w:rsidR="00C16C8C" w:rsidTr="006802DE">
        <w:tc>
          <w:tcPr>
            <w:tcW w:w="4862" w:type="dxa"/>
          </w:tcPr>
          <w:p w:rsidR="00C16C8C" w:rsidRDefault="00C16C8C" w:rsidP="004F7739"/>
        </w:tc>
        <w:tc>
          <w:tcPr>
            <w:tcW w:w="4380" w:type="dxa"/>
          </w:tcPr>
          <w:p w:rsidR="00C16C8C" w:rsidRDefault="00C16C8C" w:rsidP="00870CAF"/>
        </w:tc>
      </w:tr>
      <w:tr w:rsidR="00C16C8C" w:rsidTr="006802DE">
        <w:tc>
          <w:tcPr>
            <w:tcW w:w="4862" w:type="dxa"/>
          </w:tcPr>
          <w:p w:rsidR="00C16C8C" w:rsidRDefault="00C16C8C" w:rsidP="00D82CCA"/>
        </w:tc>
        <w:tc>
          <w:tcPr>
            <w:tcW w:w="4380" w:type="dxa"/>
          </w:tcPr>
          <w:p w:rsidR="00C16C8C" w:rsidRDefault="00C16C8C" w:rsidP="00870CAF"/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16C8C" w:rsidTr="00C16C8C"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Jamie tasks</w:t>
            </w:r>
          </w:p>
        </w:tc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Hours</w:t>
            </w:r>
          </w:p>
        </w:tc>
      </w:tr>
      <w:tr w:rsidR="00C16C8C" w:rsidTr="00C16C8C">
        <w:tc>
          <w:tcPr>
            <w:tcW w:w="4621" w:type="dxa"/>
          </w:tcPr>
          <w:p w:rsidR="00C16C8C" w:rsidRDefault="00FB6F66" w:rsidP="00EE5B6C">
            <w:r>
              <w:t xml:space="preserve">Playtesting </w:t>
            </w:r>
          </w:p>
        </w:tc>
        <w:tc>
          <w:tcPr>
            <w:tcW w:w="4621" w:type="dxa"/>
          </w:tcPr>
          <w:p w:rsidR="00C16C8C" w:rsidRDefault="00FB6F66" w:rsidP="00A7604A">
            <w:r>
              <w:t>3 hours</w:t>
            </w:r>
          </w:p>
        </w:tc>
      </w:tr>
      <w:tr w:rsidR="00C16C8C" w:rsidTr="00C16C8C">
        <w:tc>
          <w:tcPr>
            <w:tcW w:w="4621" w:type="dxa"/>
          </w:tcPr>
          <w:p w:rsidR="00C16C8C" w:rsidRDefault="00FB6F66" w:rsidP="00EE5B6C">
            <w:r>
              <w:t>Design sprites for level select</w:t>
            </w:r>
          </w:p>
        </w:tc>
        <w:tc>
          <w:tcPr>
            <w:tcW w:w="4621" w:type="dxa"/>
          </w:tcPr>
          <w:p w:rsidR="00C16C8C" w:rsidRDefault="00FB6F66" w:rsidP="00EE5B6C">
            <w:r>
              <w:t>3 hours</w:t>
            </w:r>
          </w:p>
        </w:tc>
      </w:tr>
      <w:tr w:rsidR="004F7739" w:rsidTr="00C16C8C">
        <w:tc>
          <w:tcPr>
            <w:tcW w:w="4621" w:type="dxa"/>
          </w:tcPr>
          <w:p w:rsidR="004F7739" w:rsidRDefault="004F7739" w:rsidP="00EE5B6C"/>
        </w:tc>
        <w:tc>
          <w:tcPr>
            <w:tcW w:w="4621" w:type="dxa"/>
          </w:tcPr>
          <w:p w:rsidR="00114A76" w:rsidRDefault="00114A76" w:rsidP="00EE5B6C"/>
        </w:tc>
      </w:tr>
      <w:tr w:rsidR="00D82CCA" w:rsidTr="00C16C8C">
        <w:tc>
          <w:tcPr>
            <w:tcW w:w="4621" w:type="dxa"/>
          </w:tcPr>
          <w:p w:rsidR="00D82CCA" w:rsidRDefault="00D82CCA" w:rsidP="00EE5B6C"/>
        </w:tc>
        <w:tc>
          <w:tcPr>
            <w:tcW w:w="4621" w:type="dxa"/>
          </w:tcPr>
          <w:p w:rsidR="00D82CCA" w:rsidRDefault="00D82CCA" w:rsidP="00EE5B6C"/>
        </w:tc>
      </w:tr>
    </w:tbl>
    <w:p w:rsidR="00C16C8C" w:rsidRDefault="00C16C8C"/>
    <w:tbl>
      <w:tblPr>
        <w:tblStyle w:val="TableGrid"/>
        <w:tblW w:w="0" w:type="auto"/>
        <w:tblLook w:val="04A0"/>
      </w:tblPr>
      <w:tblGrid>
        <w:gridCol w:w="5011"/>
        <w:gridCol w:w="4231"/>
      </w:tblGrid>
      <w:tr w:rsidR="006802DE" w:rsidTr="006802DE">
        <w:tc>
          <w:tcPr>
            <w:tcW w:w="501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802DE" w:rsidRDefault="006802DE" w:rsidP="00870CAF"/>
        </w:tc>
        <w:tc>
          <w:tcPr>
            <w:tcW w:w="423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</w:p>
        </w:tc>
      </w:tr>
      <w:tr w:rsidR="006802DE" w:rsidTr="006802DE">
        <w:tc>
          <w:tcPr>
            <w:tcW w:w="5011" w:type="dxa"/>
          </w:tcPr>
          <w:p w:rsidR="006802DE" w:rsidRDefault="00FB6F66" w:rsidP="00870CAF">
            <w:r>
              <w:t>Playtesting</w:t>
            </w:r>
          </w:p>
        </w:tc>
        <w:tc>
          <w:tcPr>
            <w:tcW w:w="4231" w:type="dxa"/>
          </w:tcPr>
          <w:p w:rsidR="006802DE" w:rsidRDefault="00FB6F66" w:rsidP="00870CAF">
            <w:r>
              <w:t>3 hours</w:t>
            </w:r>
          </w:p>
        </w:tc>
      </w:tr>
      <w:tr w:rsidR="006802DE" w:rsidTr="006802DE">
        <w:tc>
          <w:tcPr>
            <w:tcW w:w="5011" w:type="dxa"/>
          </w:tcPr>
          <w:p w:rsidR="006802DE" w:rsidRDefault="00FB6F66" w:rsidP="00870CAF">
            <w:r>
              <w:t>Concepting levels</w:t>
            </w:r>
          </w:p>
        </w:tc>
        <w:tc>
          <w:tcPr>
            <w:tcW w:w="4231" w:type="dxa"/>
          </w:tcPr>
          <w:p w:rsidR="006802DE" w:rsidRDefault="00FB6F66" w:rsidP="00870CAF">
            <w:r>
              <w:t>1 hour 30min</w:t>
            </w:r>
          </w:p>
        </w:tc>
      </w:tr>
      <w:tr w:rsidR="006802DE" w:rsidTr="006802DE">
        <w:tc>
          <w:tcPr>
            <w:tcW w:w="5011" w:type="dxa"/>
          </w:tcPr>
          <w:p w:rsidR="006802DE" w:rsidRDefault="00FB6F66" w:rsidP="00870CAF">
            <w:r>
              <w:t>Keep working on concept power up icons</w:t>
            </w:r>
          </w:p>
        </w:tc>
        <w:tc>
          <w:tcPr>
            <w:tcW w:w="4231" w:type="dxa"/>
          </w:tcPr>
          <w:p w:rsidR="006802DE" w:rsidRDefault="00FB6F66" w:rsidP="00870CAF">
            <w:r>
              <w:t>1 hour 30min</w:t>
            </w:r>
          </w:p>
        </w:tc>
      </w:tr>
      <w:tr w:rsidR="006802DE" w:rsidTr="006802DE">
        <w:tc>
          <w:tcPr>
            <w:tcW w:w="5011" w:type="dxa"/>
          </w:tcPr>
          <w:p w:rsidR="006802DE" w:rsidRDefault="006802DE" w:rsidP="00870CAF"/>
        </w:tc>
        <w:tc>
          <w:tcPr>
            <w:tcW w:w="4231" w:type="dxa"/>
          </w:tcPr>
          <w:p w:rsidR="006802DE" w:rsidRDefault="006802DE" w:rsidP="00870CAF"/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D28D8"/>
    <w:multiLevelType w:val="hybridMultilevel"/>
    <w:tmpl w:val="57EC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E2C83"/>
    <w:multiLevelType w:val="hybridMultilevel"/>
    <w:tmpl w:val="C32A9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2750CD"/>
    <w:rsid w:val="00003D3D"/>
    <w:rsid w:val="000E793F"/>
    <w:rsid w:val="00104723"/>
    <w:rsid w:val="00114A76"/>
    <w:rsid w:val="00167BF7"/>
    <w:rsid w:val="00263700"/>
    <w:rsid w:val="00272DBC"/>
    <w:rsid w:val="002750CD"/>
    <w:rsid w:val="002D1FBC"/>
    <w:rsid w:val="0037515F"/>
    <w:rsid w:val="003B076F"/>
    <w:rsid w:val="003E4416"/>
    <w:rsid w:val="004A681A"/>
    <w:rsid w:val="004F7739"/>
    <w:rsid w:val="005106A9"/>
    <w:rsid w:val="005512D2"/>
    <w:rsid w:val="005E11CC"/>
    <w:rsid w:val="005F6DCD"/>
    <w:rsid w:val="00652FCC"/>
    <w:rsid w:val="006802DE"/>
    <w:rsid w:val="0077152B"/>
    <w:rsid w:val="007E0545"/>
    <w:rsid w:val="00927C0E"/>
    <w:rsid w:val="00A0691E"/>
    <w:rsid w:val="00A7604A"/>
    <w:rsid w:val="00A862F8"/>
    <w:rsid w:val="00B404CE"/>
    <w:rsid w:val="00BC03DA"/>
    <w:rsid w:val="00BD7852"/>
    <w:rsid w:val="00C16C8C"/>
    <w:rsid w:val="00CA77A0"/>
    <w:rsid w:val="00D82CCA"/>
    <w:rsid w:val="00E73AB5"/>
    <w:rsid w:val="00EA309E"/>
    <w:rsid w:val="00EC4410"/>
    <w:rsid w:val="00ED2576"/>
    <w:rsid w:val="00EF51F2"/>
    <w:rsid w:val="00FB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9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es\Downloads\level-6-l6-group-1-master\level-6-l6-group-1-master\Meeting%20Minutes\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template.dotx</Template>
  <TotalTime>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2017-12-04T14:06:00Z</dcterms:created>
  <dcterms:modified xsi:type="dcterms:W3CDTF">2017-12-04T14:39:00Z</dcterms:modified>
</cp:coreProperties>
</file>