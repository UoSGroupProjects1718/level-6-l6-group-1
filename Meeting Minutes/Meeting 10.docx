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63700" w:rsidTr="00263700">
        <w:tc>
          <w:tcPr>
            <w:tcW w:w="3080" w:type="dxa"/>
          </w:tcPr>
          <w:p w:rsidR="00263700" w:rsidRDefault="00263700" w:rsidP="007E0545">
            <w:r>
              <w:t>Meeting date:</w:t>
            </w:r>
            <w:r w:rsidR="00EF51F2">
              <w:t xml:space="preserve"> </w:t>
            </w:r>
            <w:r w:rsidR="00501ED6">
              <w:t>31/01/2018</w:t>
            </w:r>
          </w:p>
        </w:tc>
        <w:tc>
          <w:tcPr>
            <w:tcW w:w="3081" w:type="dxa"/>
          </w:tcPr>
          <w:p w:rsidR="00263700" w:rsidRDefault="00263700" w:rsidP="007E0545">
            <w:r>
              <w:t xml:space="preserve">Room:  </w:t>
            </w:r>
            <w:r w:rsidR="00501ED6">
              <w:t>A2.14</w:t>
            </w:r>
          </w:p>
        </w:tc>
        <w:tc>
          <w:tcPr>
            <w:tcW w:w="3081" w:type="dxa"/>
          </w:tcPr>
          <w:p w:rsidR="00263700" w:rsidRDefault="00263700" w:rsidP="007E0545">
            <w:r>
              <w:t>Time:</w:t>
            </w:r>
            <w:r w:rsidR="0077152B">
              <w:t xml:space="preserve"> </w:t>
            </w:r>
            <w:bookmarkStart w:id="0" w:name="_GoBack"/>
            <w:bookmarkEnd w:id="0"/>
            <w:r w:rsidR="00501ED6">
              <w:t>11am-</w:t>
            </w:r>
            <w:r w:rsidR="00F865CD">
              <w:t>12am</w:t>
            </w:r>
          </w:p>
        </w:tc>
      </w:tr>
    </w:tbl>
    <w:p w:rsidR="00104723" w:rsidRDefault="00104723"/>
    <w:tbl>
      <w:tblPr>
        <w:tblStyle w:val="TableGrid"/>
        <w:tblW w:w="0" w:type="auto"/>
        <w:tblLook w:val="04A0"/>
      </w:tblPr>
      <w:tblGrid>
        <w:gridCol w:w="9242"/>
      </w:tblGrid>
      <w:tr w:rsidR="00263700" w:rsidTr="00263700">
        <w:tc>
          <w:tcPr>
            <w:tcW w:w="9242" w:type="dxa"/>
          </w:tcPr>
          <w:p w:rsidR="00263700" w:rsidRDefault="00263700">
            <w:r>
              <w:t>Discussed topics:</w:t>
            </w:r>
          </w:p>
        </w:tc>
      </w:tr>
      <w:tr w:rsidR="00263700" w:rsidTr="00263700">
        <w:tc>
          <w:tcPr>
            <w:tcW w:w="9242" w:type="dxa"/>
          </w:tcPr>
          <w:p w:rsidR="000E793F" w:rsidRDefault="00501ED6" w:rsidP="000E793F">
            <w:r>
              <w:t>Went over what was done over xmas.</w:t>
            </w:r>
          </w:p>
          <w:p w:rsidR="00501ED6" w:rsidRDefault="00501ED6" w:rsidP="000E793F">
            <w:r>
              <w:t>Went over what needs to be done by the next pitch next week.</w:t>
            </w:r>
          </w:p>
          <w:p w:rsidR="00501ED6" w:rsidRDefault="00501ED6" w:rsidP="000E793F"/>
          <w:p w:rsidR="007E0545" w:rsidRDefault="007E0545" w:rsidP="000E793F"/>
          <w:p w:rsidR="007E0545" w:rsidRDefault="007E0545" w:rsidP="000E793F"/>
          <w:p w:rsidR="007E0545" w:rsidRDefault="007E0545" w:rsidP="000E793F"/>
          <w:p w:rsidR="007E0545" w:rsidRDefault="007E0545" w:rsidP="000E793F"/>
          <w:p w:rsidR="007E0545" w:rsidRDefault="007E0545" w:rsidP="000E793F"/>
          <w:p w:rsidR="007E0545" w:rsidRDefault="007E0545" w:rsidP="000E793F"/>
          <w:p w:rsidR="00263700" w:rsidRDefault="00263700"/>
        </w:tc>
      </w:tr>
    </w:tbl>
    <w:p w:rsidR="00263700" w:rsidRDefault="00263700"/>
    <w:tbl>
      <w:tblPr>
        <w:tblStyle w:val="TableGrid"/>
        <w:tblW w:w="0" w:type="auto"/>
        <w:tblLook w:val="04A0"/>
      </w:tblPr>
      <w:tblGrid>
        <w:gridCol w:w="5027"/>
        <w:gridCol w:w="4215"/>
      </w:tblGrid>
      <w:tr w:rsidR="006802DE" w:rsidTr="006802DE">
        <w:tc>
          <w:tcPr>
            <w:tcW w:w="5027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:rsidR="006802DE" w:rsidRDefault="006802DE"/>
        </w:tc>
        <w:tc>
          <w:tcPr>
            <w:tcW w:w="4215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>
              <w:rPr>
                <w:color w:val="002060"/>
              </w:rPr>
              <w:t>Hours</w:t>
            </w:r>
          </w:p>
        </w:tc>
      </w:tr>
      <w:tr w:rsidR="006802DE" w:rsidTr="006802DE">
        <w:tc>
          <w:tcPr>
            <w:tcW w:w="5027" w:type="dxa"/>
          </w:tcPr>
          <w:p w:rsidR="006802DE" w:rsidRDefault="00501ED6">
            <w:r>
              <w:t>Program transitions between scenes</w:t>
            </w:r>
          </w:p>
          <w:p w:rsidR="00501ED6" w:rsidRDefault="00501ED6">
            <w:r>
              <w:t>(Main Menu -&gt; Overworld, Level  -&gt; Overworld)</w:t>
            </w:r>
          </w:p>
        </w:tc>
        <w:tc>
          <w:tcPr>
            <w:tcW w:w="4215" w:type="dxa"/>
          </w:tcPr>
          <w:p w:rsidR="006802DE" w:rsidRDefault="00221863">
            <w:r>
              <w:t>1</w:t>
            </w:r>
          </w:p>
        </w:tc>
      </w:tr>
      <w:tr w:rsidR="006802DE" w:rsidTr="006802DE">
        <w:tc>
          <w:tcPr>
            <w:tcW w:w="5027" w:type="dxa"/>
          </w:tcPr>
          <w:p w:rsidR="006802DE" w:rsidRDefault="00221863">
            <w:r>
              <w:t>Program transitions between levels</w:t>
            </w:r>
          </w:p>
          <w:p w:rsidR="00221863" w:rsidRDefault="00221863">
            <w:r>
              <w:t>(Overworld -&gt; level)</w:t>
            </w:r>
          </w:p>
        </w:tc>
        <w:tc>
          <w:tcPr>
            <w:tcW w:w="4215" w:type="dxa"/>
          </w:tcPr>
          <w:p w:rsidR="006802DE" w:rsidRDefault="00221863">
            <w:r>
              <w:t>3</w:t>
            </w:r>
          </w:p>
        </w:tc>
      </w:tr>
      <w:tr w:rsidR="006802DE" w:rsidTr="006802DE">
        <w:tc>
          <w:tcPr>
            <w:tcW w:w="5027" w:type="dxa"/>
          </w:tcPr>
          <w:p w:rsidR="006802DE" w:rsidRDefault="00221863">
            <w:r>
              <w:t>Put together the scene for the overworld</w:t>
            </w:r>
          </w:p>
        </w:tc>
        <w:tc>
          <w:tcPr>
            <w:tcW w:w="4215" w:type="dxa"/>
          </w:tcPr>
          <w:p w:rsidR="006802DE" w:rsidRDefault="00221863">
            <w:r>
              <w:t>3</w:t>
            </w:r>
          </w:p>
        </w:tc>
      </w:tr>
      <w:tr w:rsidR="006802DE" w:rsidTr="006802DE">
        <w:tc>
          <w:tcPr>
            <w:tcW w:w="5027" w:type="dxa"/>
          </w:tcPr>
          <w:p w:rsidR="006802DE" w:rsidRDefault="00221863">
            <w:r>
              <w:t>Sort out main game UI</w:t>
            </w:r>
          </w:p>
        </w:tc>
        <w:tc>
          <w:tcPr>
            <w:tcW w:w="4215" w:type="dxa"/>
          </w:tcPr>
          <w:p w:rsidR="006802DE" w:rsidRDefault="00221863">
            <w:r>
              <w:t>2</w:t>
            </w:r>
          </w:p>
        </w:tc>
      </w:tr>
      <w:tr w:rsidR="006802DE" w:rsidTr="007E0545">
        <w:trPr>
          <w:trHeight w:val="70"/>
        </w:trPr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4862"/>
        <w:gridCol w:w="4380"/>
      </w:tblGrid>
      <w:tr w:rsidR="006802DE" w:rsidTr="006802DE">
        <w:tc>
          <w:tcPr>
            <w:tcW w:w="4862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Caitlin tasks: </w:t>
            </w:r>
          </w:p>
          <w:p w:rsidR="006802DE" w:rsidRDefault="006802DE" w:rsidP="00870CAF"/>
        </w:tc>
        <w:tc>
          <w:tcPr>
            <w:tcW w:w="4380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Hours</w:t>
            </w:r>
          </w:p>
        </w:tc>
      </w:tr>
      <w:tr w:rsidR="006802DE" w:rsidTr="006802DE">
        <w:tc>
          <w:tcPr>
            <w:tcW w:w="4862" w:type="dxa"/>
          </w:tcPr>
          <w:p w:rsidR="006802DE" w:rsidRDefault="007E3CBB" w:rsidP="00870CAF">
            <w:r w:rsidRPr="007E3CBB">
              <w:t>Finalize Overworld</w:t>
            </w:r>
          </w:p>
        </w:tc>
        <w:tc>
          <w:tcPr>
            <w:tcW w:w="4380" w:type="dxa"/>
          </w:tcPr>
          <w:p w:rsidR="006802DE" w:rsidRDefault="007E3CBB" w:rsidP="00A7604A">
            <w:r>
              <w:t>3h</w:t>
            </w:r>
          </w:p>
        </w:tc>
      </w:tr>
      <w:tr w:rsidR="006802DE" w:rsidTr="006802DE">
        <w:tc>
          <w:tcPr>
            <w:tcW w:w="4862" w:type="dxa"/>
          </w:tcPr>
          <w:p w:rsidR="006802DE" w:rsidRDefault="007E3CBB" w:rsidP="00870CAF">
            <w:r w:rsidRPr="007E3CBB">
              <w:t>Finalize UI art work</w:t>
            </w:r>
          </w:p>
        </w:tc>
        <w:tc>
          <w:tcPr>
            <w:tcW w:w="4380" w:type="dxa"/>
          </w:tcPr>
          <w:p w:rsidR="006802DE" w:rsidRDefault="007E3CBB" w:rsidP="00A7604A">
            <w:r>
              <w:t>3h</w:t>
            </w:r>
          </w:p>
        </w:tc>
      </w:tr>
      <w:tr w:rsidR="006802DE" w:rsidTr="006802DE">
        <w:tc>
          <w:tcPr>
            <w:tcW w:w="4862" w:type="dxa"/>
          </w:tcPr>
          <w:p w:rsidR="006802DE" w:rsidRDefault="007E3CBB" w:rsidP="00870CAF">
            <w:r w:rsidRPr="007E3CBB">
              <w:t>Redesign Character</w:t>
            </w:r>
          </w:p>
        </w:tc>
        <w:tc>
          <w:tcPr>
            <w:tcW w:w="4380" w:type="dxa"/>
          </w:tcPr>
          <w:p w:rsidR="006802DE" w:rsidRDefault="007E3CBB" w:rsidP="00870CAF">
            <w:r>
              <w:t>3h</w:t>
            </w:r>
          </w:p>
        </w:tc>
      </w:tr>
      <w:tr w:rsidR="006802DE" w:rsidTr="006802DE">
        <w:tc>
          <w:tcPr>
            <w:tcW w:w="4862" w:type="dxa"/>
          </w:tcPr>
          <w:p w:rsidR="006802DE" w:rsidRDefault="007E3CBB" w:rsidP="00870CAF">
            <w:r w:rsidRPr="007E3CBB">
              <w:t>Make a sprite sheet for Stardust.</w:t>
            </w:r>
          </w:p>
        </w:tc>
        <w:tc>
          <w:tcPr>
            <w:tcW w:w="4380" w:type="dxa"/>
          </w:tcPr>
          <w:p w:rsidR="006802DE" w:rsidRDefault="007E3CBB" w:rsidP="00870CAF">
            <w:r>
              <w:t>30m</w:t>
            </w:r>
          </w:p>
        </w:tc>
      </w:tr>
      <w:tr w:rsidR="00C16C8C" w:rsidTr="006802DE">
        <w:tc>
          <w:tcPr>
            <w:tcW w:w="4862" w:type="dxa"/>
          </w:tcPr>
          <w:p w:rsidR="00C16C8C" w:rsidRDefault="00C16C8C" w:rsidP="004F7739"/>
        </w:tc>
        <w:tc>
          <w:tcPr>
            <w:tcW w:w="4380" w:type="dxa"/>
          </w:tcPr>
          <w:p w:rsidR="00C16C8C" w:rsidRDefault="00C16C8C" w:rsidP="00870CAF"/>
        </w:tc>
      </w:tr>
      <w:tr w:rsidR="00C16C8C" w:rsidTr="006802DE">
        <w:tc>
          <w:tcPr>
            <w:tcW w:w="4862" w:type="dxa"/>
          </w:tcPr>
          <w:p w:rsidR="00C16C8C" w:rsidRDefault="00C16C8C" w:rsidP="00D82CCA"/>
        </w:tc>
        <w:tc>
          <w:tcPr>
            <w:tcW w:w="4380" w:type="dxa"/>
          </w:tcPr>
          <w:p w:rsidR="00C16C8C" w:rsidRDefault="00C16C8C" w:rsidP="00870CAF"/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16C8C" w:rsidTr="00C16C8C"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Jamie tasks</w:t>
            </w:r>
          </w:p>
        </w:tc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Hours</w:t>
            </w:r>
          </w:p>
        </w:tc>
      </w:tr>
      <w:tr w:rsidR="007E3CBB" w:rsidTr="00C16C8C">
        <w:tc>
          <w:tcPr>
            <w:tcW w:w="4621" w:type="dxa"/>
          </w:tcPr>
          <w:p w:rsidR="007E3CBB" w:rsidRDefault="007E3CBB" w:rsidP="00B04FEA">
            <w:r w:rsidRPr="007E3CBB">
              <w:t>Finalize Overworld</w:t>
            </w:r>
          </w:p>
        </w:tc>
        <w:tc>
          <w:tcPr>
            <w:tcW w:w="4621" w:type="dxa"/>
          </w:tcPr>
          <w:p w:rsidR="007E3CBB" w:rsidRDefault="007E3CBB" w:rsidP="00A7604A">
            <w:r>
              <w:t>3h</w:t>
            </w:r>
          </w:p>
        </w:tc>
      </w:tr>
      <w:tr w:rsidR="007E3CBB" w:rsidTr="00C16C8C">
        <w:tc>
          <w:tcPr>
            <w:tcW w:w="4621" w:type="dxa"/>
          </w:tcPr>
          <w:p w:rsidR="007E3CBB" w:rsidRDefault="007E3CBB" w:rsidP="00B04FEA">
            <w:r w:rsidRPr="007E3CBB">
              <w:t>Finalize UI art work</w:t>
            </w:r>
          </w:p>
        </w:tc>
        <w:tc>
          <w:tcPr>
            <w:tcW w:w="4621" w:type="dxa"/>
          </w:tcPr>
          <w:p w:rsidR="007E3CBB" w:rsidRDefault="007E3CBB" w:rsidP="00EE5B6C">
            <w:r>
              <w:t>3h</w:t>
            </w:r>
          </w:p>
        </w:tc>
      </w:tr>
      <w:tr w:rsidR="007E3CBB" w:rsidTr="00C16C8C">
        <w:tc>
          <w:tcPr>
            <w:tcW w:w="4621" w:type="dxa"/>
          </w:tcPr>
          <w:p w:rsidR="007E3CBB" w:rsidRDefault="007E3CBB" w:rsidP="00EE5B6C"/>
        </w:tc>
        <w:tc>
          <w:tcPr>
            <w:tcW w:w="4621" w:type="dxa"/>
          </w:tcPr>
          <w:p w:rsidR="007E3CBB" w:rsidRDefault="007E3CBB" w:rsidP="00EE5B6C"/>
        </w:tc>
      </w:tr>
      <w:tr w:rsidR="007E3CBB" w:rsidTr="00C16C8C">
        <w:tc>
          <w:tcPr>
            <w:tcW w:w="4621" w:type="dxa"/>
          </w:tcPr>
          <w:p w:rsidR="007E3CBB" w:rsidRDefault="007E3CBB" w:rsidP="00EE5B6C"/>
        </w:tc>
        <w:tc>
          <w:tcPr>
            <w:tcW w:w="4621" w:type="dxa"/>
          </w:tcPr>
          <w:p w:rsidR="007E3CBB" w:rsidRDefault="007E3CBB" w:rsidP="00EE5B6C"/>
        </w:tc>
      </w:tr>
    </w:tbl>
    <w:p w:rsidR="00C16C8C" w:rsidRDefault="00C16C8C"/>
    <w:tbl>
      <w:tblPr>
        <w:tblStyle w:val="TableGrid"/>
        <w:tblW w:w="0" w:type="auto"/>
        <w:tblLook w:val="04A0"/>
      </w:tblPr>
      <w:tblGrid>
        <w:gridCol w:w="5011"/>
        <w:gridCol w:w="4231"/>
      </w:tblGrid>
      <w:tr w:rsidR="006802DE" w:rsidTr="006802DE">
        <w:tc>
          <w:tcPr>
            <w:tcW w:w="501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:rsidR="006802DE" w:rsidRDefault="006802DE" w:rsidP="00870CAF"/>
        </w:tc>
        <w:tc>
          <w:tcPr>
            <w:tcW w:w="423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</w:p>
        </w:tc>
      </w:tr>
      <w:tr w:rsidR="006802DE" w:rsidTr="006802DE">
        <w:tc>
          <w:tcPr>
            <w:tcW w:w="5011" w:type="dxa"/>
          </w:tcPr>
          <w:p w:rsidR="006802DE" w:rsidRDefault="00501ED6" w:rsidP="00870CAF">
            <w:r w:rsidRPr="00501ED6">
              <w:t>Finalise currency</w:t>
            </w:r>
          </w:p>
        </w:tc>
        <w:tc>
          <w:tcPr>
            <w:tcW w:w="4231" w:type="dxa"/>
          </w:tcPr>
          <w:p w:rsidR="006802DE" w:rsidRDefault="00501ED6" w:rsidP="00870CAF">
            <w:r>
              <w:t>3h</w:t>
            </w:r>
          </w:p>
        </w:tc>
      </w:tr>
      <w:tr w:rsidR="006802DE" w:rsidTr="006802DE">
        <w:tc>
          <w:tcPr>
            <w:tcW w:w="5011" w:type="dxa"/>
          </w:tcPr>
          <w:p w:rsidR="006802DE" w:rsidRDefault="00501ED6" w:rsidP="00870CAF">
            <w:r w:rsidRPr="00501ED6">
              <w:t>Design UI Template</w:t>
            </w:r>
          </w:p>
        </w:tc>
        <w:tc>
          <w:tcPr>
            <w:tcW w:w="4231" w:type="dxa"/>
          </w:tcPr>
          <w:p w:rsidR="006802DE" w:rsidRDefault="00501ED6" w:rsidP="00870CAF">
            <w:r>
              <w:t>3h</w:t>
            </w:r>
          </w:p>
        </w:tc>
      </w:tr>
      <w:tr w:rsidR="006802DE" w:rsidTr="006802DE">
        <w:tc>
          <w:tcPr>
            <w:tcW w:w="5011" w:type="dxa"/>
          </w:tcPr>
          <w:p w:rsidR="006802DE" w:rsidRDefault="00501ED6" w:rsidP="00870CAF">
            <w:r w:rsidRPr="00501ED6">
              <w:t>Make Levels</w:t>
            </w:r>
          </w:p>
        </w:tc>
        <w:tc>
          <w:tcPr>
            <w:tcW w:w="4231" w:type="dxa"/>
          </w:tcPr>
          <w:p w:rsidR="006802DE" w:rsidRDefault="00501ED6" w:rsidP="00870CAF">
            <w:r>
              <w:t>4h</w:t>
            </w:r>
          </w:p>
        </w:tc>
      </w:tr>
      <w:tr w:rsidR="006802DE" w:rsidTr="006802DE">
        <w:tc>
          <w:tcPr>
            <w:tcW w:w="5011" w:type="dxa"/>
          </w:tcPr>
          <w:p w:rsidR="006802DE" w:rsidRDefault="00501ED6" w:rsidP="00870CAF">
            <w:r>
              <w:t>Playtesting</w:t>
            </w:r>
          </w:p>
        </w:tc>
        <w:tc>
          <w:tcPr>
            <w:tcW w:w="4231" w:type="dxa"/>
          </w:tcPr>
          <w:p w:rsidR="006802DE" w:rsidRDefault="00501ED6" w:rsidP="00870CAF">
            <w:r>
              <w:t>3h</w:t>
            </w:r>
          </w:p>
        </w:tc>
      </w:tr>
    </w:tbl>
    <w:p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D28D8"/>
    <w:multiLevelType w:val="hybridMultilevel"/>
    <w:tmpl w:val="57EC7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E2C83"/>
    <w:multiLevelType w:val="hybridMultilevel"/>
    <w:tmpl w:val="C32A94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501ED6"/>
    <w:rsid w:val="00003D3D"/>
    <w:rsid w:val="000E793F"/>
    <w:rsid w:val="00104723"/>
    <w:rsid w:val="00114A76"/>
    <w:rsid w:val="00167BF7"/>
    <w:rsid w:val="00221863"/>
    <w:rsid w:val="00263700"/>
    <w:rsid w:val="00272DBC"/>
    <w:rsid w:val="002D1FBC"/>
    <w:rsid w:val="0037515F"/>
    <w:rsid w:val="003B076F"/>
    <w:rsid w:val="003E4416"/>
    <w:rsid w:val="004A681A"/>
    <w:rsid w:val="004F7739"/>
    <w:rsid w:val="00501ED6"/>
    <w:rsid w:val="005106A9"/>
    <w:rsid w:val="005512D2"/>
    <w:rsid w:val="005E11CC"/>
    <w:rsid w:val="005F6DCD"/>
    <w:rsid w:val="00652FCC"/>
    <w:rsid w:val="006802DE"/>
    <w:rsid w:val="0077152B"/>
    <w:rsid w:val="007E0545"/>
    <w:rsid w:val="007E3CBB"/>
    <w:rsid w:val="009C05AB"/>
    <w:rsid w:val="009C0C6B"/>
    <w:rsid w:val="00A7604A"/>
    <w:rsid w:val="00A862F8"/>
    <w:rsid w:val="00B404CE"/>
    <w:rsid w:val="00BC03DA"/>
    <w:rsid w:val="00BD7852"/>
    <w:rsid w:val="00C16C8C"/>
    <w:rsid w:val="00CA77A0"/>
    <w:rsid w:val="00D82CCA"/>
    <w:rsid w:val="00E73AB5"/>
    <w:rsid w:val="00EC4410"/>
    <w:rsid w:val="00ED2576"/>
    <w:rsid w:val="00EF51F2"/>
    <w:rsid w:val="00F8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9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es\Downloads\level-6-l6-group-1-master%20(1)\level-6-l6-group-1-master\Meeting%20Minutes\Mee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template.dotx</Template>
  <TotalTime>69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2018-01-31T11:07:00Z</dcterms:created>
  <dcterms:modified xsi:type="dcterms:W3CDTF">2018-01-31T12:23:00Z</dcterms:modified>
</cp:coreProperties>
</file>