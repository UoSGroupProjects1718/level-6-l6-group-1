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8"/>
        <w:gridCol w:w="3000"/>
        <w:gridCol w:w="3008"/>
      </w:tblGrid>
      <w:tr w:rsidR="00263700" w14:paraId="4DFD0C87" w14:textId="77777777" w:rsidTr="00263700">
        <w:tc>
          <w:tcPr>
            <w:tcW w:w="3080" w:type="dxa"/>
          </w:tcPr>
          <w:p w14:paraId="12E3BB82" w14:textId="665231F7" w:rsidR="00263700" w:rsidRDefault="00263700" w:rsidP="007E0545">
            <w:r>
              <w:t>Meeting date:</w:t>
            </w:r>
            <w:r w:rsidR="00EF51F2">
              <w:t xml:space="preserve"> </w:t>
            </w:r>
            <w:r w:rsidR="008E6897">
              <w:t>7/3/2018</w:t>
            </w:r>
          </w:p>
        </w:tc>
        <w:tc>
          <w:tcPr>
            <w:tcW w:w="3081" w:type="dxa"/>
          </w:tcPr>
          <w:p w14:paraId="459D18AF" w14:textId="1E39EA23" w:rsidR="00263700" w:rsidRDefault="00263700" w:rsidP="007E0545">
            <w:r>
              <w:t xml:space="preserve">Room:  </w:t>
            </w:r>
            <w:r w:rsidR="008E6897">
              <w:t>A 2.12</w:t>
            </w:r>
          </w:p>
        </w:tc>
        <w:tc>
          <w:tcPr>
            <w:tcW w:w="3081" w:type="dxa"/>
          </w:tcPr>
          <w:p w14:paraId="36C8BCBA" w14:textId="6AC85CA3" w:rsidR="00263700" w:rsidRDefault="00263700" w:rsidP="007E0545">
            <w:r>
              <w:t>Time:</w:t>
            </w:r>
            <w:r w:rsidR="0077152B">
              <w:t xml:space="preserve"> </w:t>
            </w:r>
            <w:r w:rsidR="008E6897">
              <w:t>12:30</w:t>
            </w:r>
            <w:r w:rsidR="00F751CF">
              <w:t>pm</w:t>
            </w:r>
            <w:r w:rsidR="008E6897">
              <w:t xml:space="preserve"> to </w:t>
            </w:r>
            <w:r w:rsidR="00F751CF">
              <w:t>1pm</w:t>
            </w:r>
          </w:p>
        </w:tc>
      </w:tr>
    </w:tbl>
    <w:p w14:paraId="7FD67287" w14:textId="77777777" w:rsidR="00104723" w:rsidRDefault="001047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3700" w14:paraId="233521EA" w14:textId="77777777" w:rsidTr="00263700">
        <w:tc>
          <w:tcPr>
            <w:tcW w:w="9242" w:type="dxa"/>
          </w:tcPr>
          <w:p w14:paraId="60F49CED" w14:textId="77777777" w:rsidR="00263700" w:rsidRDefault="00263700">
            <w:r>
              <w:t>Discussed topics:</w:t>
            </w:r>
          </w:p>
        </w:tc>
      </w:tr>
      <w:tr w:rsidR="00263700" w14:paraId="00FA4700" w14:textId="77777777" w:rsidTr="00263700">
        <w:tc>
          <w:tcPr>
            <w:tcW w:w="9242" w:type="dxa"/>
          </w:tcPr>
          <w:p w14:paraId="4862E47A" w14:textId="62DD0E06" w:rsidR="000E793F" w:rsidRDefault="008E6897" w:rsidP="000E793F">
            <w:r>
              <w:t>Fix Level select</w:t>
            </w:r>
          </w:p>
          <w:p w14:paraId="556FDC16" w14:textId="6C076163" w:rsidR="008E6897" w:rsidRDefault="008E6897" w:rsidP="000E793F">
            <w:r>
              <w:t>Implement shop UI and mechanics</w:t>
            </w:r>
          </w:p>
          <w:p w14:paraId="7230127D" w14:textId="7C193F6E" w:rsidR="008E6897" w:rsidRDefault="008E6897" w:rsidP="000E793F">
            <w:r>
              <w:t>Look into adds (backlog)</w:t>
            </w:r>
          </w:p>
          <w:p w14:paraId="6A83949F" w14:textId="77777777" w:rsidR="00263700" w:rsidRDefault="00263700"/>
          <w:p w14:paraId="1ED9C307" w14:textId="11682818" w:rsidR="008E6897" w:rsidRDefault="008E6897">
            <w:r>
              <w:t>Design for the shop interface and art</w:t>
            </w:r>
          </w:p>
          <w:p w14:paraId="3EF296F4" w14:textId="1D8A26C3" w:rsidR="008E6897" w:rsidRDefault="008E6897">
            <w:r>
              <w:t>Make levels now you can</w:t>
            </w:r>
          </w:p>
          <w:p w14:paraId="57FDC6D4" w14:textId="3DC19180" w:rsidR="008E6897" w:rsidRDefault="008E6897"/>
          <w:p w14:paraId="45F7B736" w14:textId="7D8CA242" w:rsidR="008E6897" w:rsidRDefault="008E6897">
            <w:r>
              <w:t>Art: draw up more UI assets you need</w:t>
            </w:r>
          </w:p>
          <w:p w14:paraId="1739C959" w14:textId="38FF008F" w:rsidR="008E6897" w:rsidRDefault="008E6897">
            <w:r>
              <w:t>Cut out cat head</w:t>
            </w:r>
          </w:p>
          <w:p w14:paraId="4B57C3AB" w14:textId="54E98D2C" w:rsidR="008E6897" w:rsidRDefault="008E6897"/>
        </w:tc>
      </w:tr>
    </w:tbl>
    <w:p w14:paraId="1C82703E" w14:textId="77777777" w:rsidR="00263700" w:rsidRDefault="002637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08"/>
        <w:gridCol w:w="4108"/>
      </w:tblGrid>
      <w:tr w:rsidR="006802DE" w14:paraId="17DABC7F" w14:textId="77777777" w:rsidTr="006802DE">
        <w:tc>
          <w:tcPr>
            <w:tcW w:w="5027" w:type="dxa"/>
            <w:shd w:val="clear" w:color="auto" w:fill="92D050"/>
          </w:tcPr>
          <w:p w14:paraId="5318B890" w14:textId="77777777" w:rsidR="006802DE" w:rsidRPr="00BC03DA" w:rsidRDefault="006802DE" w:rsidP="00A862F8">
            <w:pPr>
              <w:rPr>
                <w:color w:val="002060"/>
              </w:rPr>
            </w:pPr>
            <w:r w:rsidRPr="00BC03DA">
              <w:rPr>
                <w:color w:val="002060"/>
              </w:rPr>
              <w:t xml:space="preserve">Connor tasks: </w:t>
            </w:r>
          </w:p>
          <w:p w14:paraId="766D60EF" w14:textId="77777777" w:rsidR="006802DE" w:rsidRDefault="006802DE"/>
        </w:tc>
        <w:tc>
          <w:tcPr>
            <w:tcW w:w="4215" w:type="dxa"/>
            <w:shd w:val="clear" w:color="auto" w:fill="92D050"/>
          </w:tcPr>
          <w:p w14:paraId="5D2CB9A4" w14:textId="77777777" w:rsidR="006802DE" w:rsidRPr="00BC03DA" w:rsidRDefault="006802DE" w:rsidP="00A862F8">
            <w:pPr>
              <w:rPr>
                <w:color w:val="002060"/>
              </w:rPr>
            </w:pPr>
            <w:r>
              <w:rPr>
                <w:color w:val="002060"/>
              </w:rPr>
              <w:t>Hours</w:t>
            </w:r>
          </w:p>
        </w:tc>
      </w:tr>
      <w:tr w:rsidR="006802DE" w14:paraId="7A440640" w14:textId="77777777" w:rsidTr="006802DE">
        <w:tc>
          <w:tcPr>
            <w:tcW w:w="5027" w:type="dxa"/>
          </w:tcPr>
          <w:p w14:paraId="3D7E078A" w14:textId="27BB9FE7" w:rsidR="006802DE" w:rsidRDefault="00F751CF">
            <w:r>
              <w:t>Fix level select</w:t>
            </w:r>
          </w:p>
        </w:tc>
        <w:tc>
          <w:tcPr>
            <w:tcW w:w="4215" w:type="dxa"/>
          </w:tcPr>
          <w:p w14:paraId="26F403D7" w14:textId="08B1FEEA" w:rsidR="006802DE" w:rsidRDefault="00F751CF">
            <w:r>
              <w:t>2</w:t>
            </w:r>
          </w:p>
        </w:tc>
      </w:tr>
      <w:tr w:rsidR="006802DE" w14:paraId="19F2EA52" w14:textId="77777777" w:rsidTr="006802DE">
        <w:tc>
          <w:tcPr>
            <w:tcW w:w="5027" w:type="dxa"/>
          </w:tcPr>
          <w:p w14:paraId="1EB0B977" w14:textId="25561A6D" w:rsidR="006802DE" w:rsidRDefault="00F751CF">
            <w:r>
              <w:t>Fix star rewards</w:t>
            </w:r>
          </w:p>
        </w:tc>
        <w:tc>
          <w:tcPr>
            <w:tcW w:w="4215" w:type="dxa"/>
          </w:tcPr>
          <w:p w14:paraId="7CC7D993" w14:textId="2F8D0E75" w:rsidR="006802DE" w:rsidRDefault="00F751CF">
            <w:r>
              <w:t>1</w:t>
            </w:r>
          </w:p>
        </w:tc>
      </w:tr>
      <w:tr w:rsidR="006802DE" w14:paraId="641FCB83" w14:textId="77777777" w:rsidTr="006802DE">
        <w:tc>
          <w:tcPr>
            <w:tcW w:w="5027" w:type="dxa"/>
          </w:tcPr>
          <w:p w14:paraId="17140077" w14:textId="43D88AD1" w:rsidR="006802DE" w:rsidRDefault="00F751CF">
            <w:r>
              <w:t>Implement shop UI and mechanics</w:t>
            </w:r>
          </w:p>
        </w:tc>
        <w:tc>
          <w:tcPr>
            <w:tcW w:w="4215" w:type="dxa"/>
          </w:tcPr>
          <w:p w14:paraId="7562A34E" w14:textId="517061DD" w:rsidR="006802DE" w:rsidRDefault="00F751CF">
            <w:r>
              <w:t>3</w:t>
            </w:r>
          </w:p>
        </w:tc>
      </w:tr>
      <w:tr w:rsidR="006802DE" w14:paraId="2337CF5B" w14:textId="77777777" w:rsidTr="006802DE">
        <w:tc>
          <w:tcPr>
            <w:tcW w:w="5027" w:type="dxa"/>
          </w:tcPr>
          <w:p w14:paraId="32CF5B40" w14:textId="77777777" w:rsidR="006802DE" w:rsidRDefault="006802DE"/>
        </w:tc>
        <w:tc>
          <w:tcPr>
            <w:tcW w:w="4215" w:type="dxa"/>
          </w:tcPr>
          <w:p w14:paraId="57EC66FD" w14:textId="77777777" w:rsidR="006802DE" w:rsidRDefault="006802DE"/>
        </w:tc>
      </w:tr>
      <w:tr w:rsidR="006802DE" w14:paraId="19D84DDD" w14:textId="77777777" w:rsidTr="007E0545">
        <w:trPr>
          <w:trHeight w:val="70"/>
        </w:trPr>
        <w:tc>
          <w:tcPr>
            <w:tcW w:w="5027" w:type="dxa"/>
          </w:tcPr>
          <w:p w14:paraId="2F1A8890" w14:textId="77777777" w:rsidR="006802DE" w:rsidRDefault="006802DE"/>
        </w:tc>
        <w:tc>
          <w:tcPr>
            <w:tcW w:w="4215" w:type="dxa"/>
          </w:tcPr>
          <w:p w14:paraId="27F5C020" w14:textId="77777777" w:rsidR="006802DE" w:rsidRDefault="006802DE"/>
        </w:tc>
      </w:tr>
    </w:tbl>
    <w:p w14:paraId="1A2FE0A5" w14:textId="77777777" w:rsidR="00A862F8" w:rsidRDefault="00A862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6"/>
        <w:gridCol w:w="4270"/>
      </w:tblGrid>
      <w:tr w:rsidR="006802DE" w14:paraId="4D42F4A5" w14:textId="77777777" w:rsidTr="006802DE">
        <w:tc>
          <w:tcPr>
            <w:tcW w:w="4862" w:type="dxa"/>
            <w:shd w:val="clear" w:color="auto" w:fill="7030A0"/>
          </w:tcPr>
          <w:p w14:paraId="39C9C6C0" w14:textId="77777777" w:rsidR="006802DE" w:rsidRPr="00BC03DA" w:rsidRDefault="006802DE" w:rsidP="00870CAF">
            <w:pPr>
              <w:rPr>
                <w:color w:val="FFFFFF" w:themeColor="background1"/>
              </w:rPr>
            </w:pPr>
            <w:r w:rsidRPr="00BC03DA">
              <w:rPr>
                <w:color w:val="FFFFFF" w:themeColor="background1"/>
              </w:rPr>
              <w:t xml:space="preserve">Caitlin tasks: </w:t>
            </w:r>
          </w:p>
          <w:p w14:paraId="0CDA7F0E" w14:textId="77777777" w:rsidR="006802DE" w:rsidRDefault="006802DE" w:rsidP="00870CAF"/>
        </w:tc>
        <w:tc>
          <w:tcPr>
            <w:tcW w:w="4380" w:type="dxa"/>
            <w:shd w:val="clear" w:color="auto" w:fill="7030A0"/>
          </w:tcPr>
          <w:p w14:paraId="3549049E" w14:textId="77777777" w:rsidR="006802DE" w:rsidRPr="00BC03DA" w:rsidRDefault="006802DE" w:rsidP="00870CA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Hours</w:t>
            </w:r>
          </w:p>
        </w:tc>
      </w:tr>
      <w:tr w:rsidR="006802DE" w14:paraId="79CF39F2" w14:textId="77777777" w:rsidTr="006802DE">
        <w:tc>
          <w:tcPr>
            <w:tcW w:w="4862" w:type="dxa"/>
          </w:tcPr>
          <w:p w14:paraId="1CB03037" w14:textId="67E30308" w:rsidR="006802DE" w:rsidRDefault="00F751CF" w:rsidP="00870CAF">
            <w:r>
              <w:t>Create new UI (store)</w:t>
            </w:r>
          </w:p>
        </w:tc>
        <w:tc>
          <w:tcPr>
            <w:tcW w:w="4380" w:type="dxa"/>
          </w:tcPr>
          <w:p w14:paraId="2E367264" w14:textId="13010681" w:rsidR="006802DE" w:rsidRDefault="00F751CF" w:rsidP="00A7604A">
            <w:r>
              <w:t>3</w:t>
            </w:r>
          </w:p>
        </w:tc>
      </w:tr>
      <w:tr w:rsidR="006802DE" w14:paraId="7710F37A" w14:textId="77777777" w:rsidTr="006802DE">
        <w:tc>
          <w:tcPr>
            <w:tcW w:w="4862" w:type="dxa"/>
          </w:tcPr>
          <w:p w14:paraId="1DEEEE08" w14:textId="22FBE324" w:rsidR="006802DE" w:rsidRDefault="00F751CF" w:rsidP="00870CAF">
            <w:bookmarkStart w:id="0" w:name="_GoBack" w:colFirst="0" w:colLast="0"/>
            <w:r>
              <w:t>Edit existing UI as per issues and mock up changes</w:t>
            </w:r>
          </w:p>
        </w:tc>
        <w:tc>
          <w:tcPr>
            <w:tcW w:w="4380" w:type="dxa"/>
          </w:tcPr>
          <w:p w14:paraId="722E58C8" w14:textId="296333B8" w:rsidR="006802DE" w:rsidRDefault="00F751CF" w:rsidP="00A7604A">
            <w:r>
              <w:t>3</w:t>
            </w:r>
          </w:p>
        </w:tc>
      </w:tr>
      <w:bookmarkEnd w:id="0"/>
      <w:tr w:rsidR="006802DE" w14:paraId="0B007AA6" w14:textId="77777777" w:rsidTr="006802DE">
        <w:tc>
          <w:tcPr>
            <w:tcW w:w="4862" w:type="dxa"/>
          </w:tcPr>
          <w:p w14:paraId="60599537" w14:textId="4CE547D1" w:rsidR="006802DE" w:rsidRDefault="00F751CF" w:rsidP="00870CAF">
            <w:r>
              <w:t>Work on text box UI and narrative</w:t>
            </w:r>
          </w:p>
        </w:tc>
        <w:tc>
          <w:tcPr>
            <w:tcW w:w="4380" w:type="dxa"/>
          </w:tcPr>
          <w:p w14:paraId="67BE4F98" w14:textId="5DC3DDCD" w:rsidR="006802DE" w:rsidRDefault="00F751CF" w:rsidP="00870CAF">
            <w:r>
              <w:t>3</w:t>
            </w:r>
          </w:p>
        </w:tc>
      </w:tr>
      <w:tr w:rsidR="006802DE" w14:paraId="6DBCF051" w14:textId="77777777" w:rsidTr="006802DE">
        <w:tc>
          <w:tcPr>
            <w:tcW w:w="4862" w:type="dxa"/>
          </w:tcPr>
          <w:p w14:paraId="2C6DF285" w14:textId="77777777" w:rsidR="006802DE" w:rsidRDefault="006802DE" w:rsidP="00870CAF"/>
        </w:tc>
        <w:tc>
          <w:tcPr>
            <w:tcW w:w="4380" w:type="dxa"/>
          </w:tcPr>
          <w:p w14:paraId="10FDA559" w14:textId="77777777" w:rsidR="006802DE" w:rsidRDefault="006802DE" w:rsidP="00870CAF"/>
        </w:tc>
      </w:tr>
      <w:tr w:rsidR="00C16C8C" w14:paraId="3DB6BCFF" w14:textId="77777777" w:rsidTr="006802DE">
        <w:tc>
          <w:tcPr>
            <w:tcW w:w="4862" w:type="dxa"/>
          </w:tcPr>
          <w:p w14:paraId="045C3AFB" w14:textId="77777777" w:rsidR="00C16C8C" w:rsidRDefault="00C16C8C" w:rsidP="004F7739"/>
        </w:tc>
        <w:tc>
          <w:tcPr>
            <w:tcW w:w="4380" w:type="dxa"/>
          </w:tcPr>
          <w:p w14:paraId="614F63DB" w14:textId="77777777" w:rsidR="00C16C8C" w:rsidRDefault="00C16C8C" w:rsidP="00870CAF"/>
        </w:tc>
      </w:tr>
      <w:tr w:rsidR="00C16C8C" w14:paraId="6E834F92" w14:textId="77777777" w:rsidTr="006802DE">
        <w:tc>
          <w:tcPr>
            <w:tcW w:w="4862" w:type="dxa"/>
          </w:tcPr>
          <w:p w14:paraId="267D66D1" w14:textId="77777777" w:rsidR="00C16C8C" w:rsidRDefault="00C16C8C" w:rsidP="00D82CCA"/>
        </w:tc>
        <w:tc>
          <w:tcPr>
            <w:tcW w:w="4380" w:type="dxa"/>
          </w:tcPr>
          <w:p w14:paraId="33DE3425" w14:textId="77777777" w:rsidR="00C16C8C" w:rsidRDefault="00C16C8C" w:rsidP="00870CAF"/>
        </w:tc>
      </w:tr>
    </w:tbl>
    <w:p w14:paraId="3E9095F7" w14:textId="77777777" w:rsidR="00A862F8" w:rsidRDefault="00A862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2"/>
        <w:gridCol w:w="4504"/>
      </w:tblGrid>
      <w:tr w:rsidR="00C16C8C" w14:paraId="42529942" w14:textId="77777777" w:rsidTr="00C16C8C">
        <w:tc>
          <w:tcPr>
            <w:tcW w:w="4621" w:type="dxa"/>
            <w:shd w:val="clear" w:color="auto" w:fill="FFC000" w:themeFill="accent4"/>
          </w:tcPr>
          <w:p w14:paraId="4BD5FD5F" w14:textId="2B697B75" w:rsidR="00C16C8C" w:rsidRDefault="00C16C8C">
            <w:r>
              <w:t>Jamie tasks</w:t>
            </w:r>
          </w:p>
        </w:tc>
        <w:tc>
          <w:tcPr>
            <w:tcW w:w="4621" w:type="dxa"/>
            <w:shd w:val="clear" w:color="auto" w:fill="FFC000" w:themeFill="accent4"/>
          </w:tcPr>
          <w:p w14:paraId="6B65FAC7" w14:textId="77777777" w:rsidR="00C16C8C" w:rsidRDefault="00C16C8C">
            <w:r>
              <w:t>Hours</w:t>
            </w:r>
          </w:p>
        </w:tc>
      </w:tr>
      <w:tr w:rsidR="00C16C8C" w14:paraId="3A8A158F" w14:textId="77777777" w:rsidTr="00C16C8C">
        <w:tc>
          <w:tcPr>
            <w:tcW w:w="4621" w:type="dxa"/>
          </w:tcPr>
          <w:p w14:paraId="75CE4148" w14:textId="09C4E3DF" w:rsidR="00C16C8C" w:rsidRDefault="008E6897" w:rsidP="00EE5B6C">
            <w:r>
              <w:t>Create new UI (store)</w:t>
            </w:r>
          </w:p>
        </w:tc>
        <w:tc>
          <w:tcPr>
            <w:tcW w:w="4621" w:type="dxa"/>
          </w:tcPr>
          <w:p w14:paraId="04AB4BDD" w14:textId="3E20F802" w:rsidR="00C16C8C" w:rsidRDefault="00F751CF" w:rsidP="00A7604A">
            <w:r>
              <w:t>3</w:t>
            </w:r>
          </w:p>
        </w:tc>
      </w:tr>
      <w:tr w:rsidR="00C16C8C" w14:paraId="1FC4F463" w14:textId="77777777" w:rsidTr="00C16C8C">
        <w:tc>
          <w:tcPr>
            <w:tcW w:w="4621" w:type="dxa"/>
          </w:tcPr>
          <w:p w14:paraId="5E69D23C" w14:textId="7A85BED4" w:rsidR="00C16C8C" w:rsidRDefault="008E6897" w:rsidP="00EE5B6C">
            <w:r>
              <w:t>Edit existing UI as per issues and mock up changes</w:t>
            </w:r>
          </w:p>
        </w:tc>
        <w:tc>
          <w:tcPr>
            <w:tcW w:w="4621" w:type="dxa"/>
          </w:tcPr>
          <w:p w14:paraId="1CB325FC" w14:textId="11D74C35" w:rsidR="00C16C8C" w:rsidRDefault="00F751CF" w:rsidP="00EE5B6C">
            <w:r>
              <w:t>3</w:t>
            </w:r>
          </w:p>
        </w:tc>
      </w:tr>
      <w:tr w:rsidR="004F7739" w14:paraId="6F6C252C" w14:textId="77777777" w:rsidTr="00C16C8C">
        <w:tc>
          <w:tcPr>
            <w:tcW w:w="4621" w:type="dxa"/>
          </w:tcPr>
          <w:p w14:paraId="61E04A83" w14:textId="30B08EA5" w:rsidR="004F7739" w:rsidRDefault="008E6897" w:rsidP="00EE5B6C">
            <w:r>
              <w:t>Work on text box UI and narrative</w:t>
            </w:r>
          </w:p>
        </w:tc>
        <w:tc>
          <w:tcPr>
            <w:tcW w:w="4621" w:type="dxa"/>
          </w:tcPr>
          <w:p w14:paraId="7497678B" w14:textId="0B933AD0" w:rsidR="00114A76" w:rsidRDefault="00F751CF" w:rsidP="00EE5B6C">
            <w:r>
              <w:t>3</w:t>
            </w:r>
          </w:p>
        </w:tc>
      </w:tr>
      <w:tr w:rsidR="00D82CCA" w14:paraId="5859B414" w14:textId="77777777" w:rsidTr="00C16C8C">
        <w:tc>
          <w:tcPr>
            <w:tcW w:w="4621" w:type="dxa"/>
          </w:tcPr>
          <w:p w14:paraId="22DAF58F" w14:textId="77777777" w:rsidR="00D82CCA" w:rsidRDefault="00D82CCA" w:rsidP="00EE5B6C"/>
        </w:tc>
        <w:tc>
          <w:tcPr>
            <w:tcW w:w="4621" w:type="dxa"/>
          </w:tcPr>
          <w:p w14:paraId="450B2A11" w14:textId="77777777" w:rsidR="00D82CCA" w:rsidRDefault="00D82CCA" w:rsidP="00EE5B6C"/>
        </w:tc>
      </w:tr>
    </w:tbl>
    <w:p w14:paraId="045E3E4F" w14:textId="77777777" w:rsidR="00C16C8C" w:rsidRDefault="00C16C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7"/>
        <w:gridCol w:w="4119"/>
      </w:tblGrid>
      <w:tr w:rsidR="006802DE" w14:paraId="3EC784A5" w14:textId="77777777" w:rsidTr="006802DE">
        <w:tc>
          <w:tcPr>
            <w:tcW w:w="5011" w:type="dxa"/>
            <w:shd w:val="clear" w:color="auto" w:fill="FF0000"/>
          </w:tcPr>
          <w:p w14:paraId="2E89046A" w14:textId="77777777" w:rsidR="006802DE" w:rsidRPr="00BC03DA" w:rsidRDefault="006802DE" w:rsidP="00870CAF">
            <w:pPr>
              <w:rPr>
                <w:color w:val="FFFF00"/>
              </w:rPr>
            </w:pPr>
            <w:r w:rsidRPr="00BC03DA">
              <w:rPr>
                <w:color w:val="FFFF00"/>
              </w:rPr>
              <w:t xml:space="preserve">Jordan tasks: </w:t>
            </w:r>
          </w:p>
          <w:p w14:paraId="597B1453" w14:textId="77777777" w:rsidR="006802DE" w:rsidRDefault="006802DE" w:rsidP="00870CAF"/>
        </w:tc>
        <w:tc>
          <w:tcPr>
            <w:tcW w:w="4231" w:type="dxa"/>
            <w:shd w:val="clear" w:color="auto" w:fill="FF0000"/>
          </w:tcPr>
          <w:p w14:paraId="61C7885F" w14:textId="77777777" w:rsidR="006802DE" w:rsidRPr="00BC03DA" w:rsidRDefault="006802DE" w:rsidP="00870CAF">
            <w:pPr>
              <w:rPr>
                <w:color w:val="FFFF00"/>
              </w:rPr>
            </w:pPr>
          </w:p>
        </w:tc>
      </w:tr>
      <w:tr w:rsidR="006802DE" w14:paraId="5C015464" w14:textId="77777777" w:rsidTr="006802DE">
        <w:tc>
          <w:tcPr>
            <w:tcW w:w="5011" w:type="dxa"/>
          </w:tcPr>
          <w:p w14:paraId="07388982" w14:textId="7FB4B4A0" w:rsidR="006802DE" w:rsidRDefault="00F751CF" w:rsidP="00870CAF">
            <w:r>
              <w:t>Make Levels</w:t>
            </w:r>
          </w:p>
        </w:tc>
        <w:tc>
          <w:tcPr>
            <w:tcW w:w="4231" w:type="dxa"/>
          </w:tcPr>
          <w:p w14:paraId="1EFFF25B" w14:textId="2A4401D3" w:rsidR="006802DE" w:rsidRDefault="00F751CF" w:rsidP="00870CAF">
            <w:r>
              <w:t>3</w:t>
            </w:r>
          </w:p>
        </w:tc>
      </w:tr>
      <w:tr w:rsidR="006802DE" w14:paraId="23888C03" w14:textId="77777777" w:rsidTr="006802DE">
        <w:tc>
          <w:tcPr>
            <w:tcW w:w="5011" w:type="dxa"/>
          </w:tcPr>
          <w:p w14:paraId="3A0F572C" w14:textId="419B309B" w:rsidR="006802DE" w:rsidRDefault="00F751CF" w:rsidP="00870CAF">
            <w:r>
              <w:t>Playtest levels</w:t>
            </w:r>
          </w:p>
        </w:tc>
        <w:tc>
          <w:tcPr>
            <w:tcW w:w="4231" w:type="dxa"/>
          </w:tcPr>
          <w:p w14:paraId="798FFA76" w14:textId="0E06C157" w:rsidR="006802DE" w:rsidRDefault="00F751CF" w:rsidP="00870CAF">
            <w:r>
              <w:t>3</w:t>
            </w:r>
          </w:p>
        </w:tc>
      </w:tr>
      <w:tr w:rsidR="006802DE" w14:paraId="364FF872" w14:textId="77777777" w:rsidTr="006802DE">
        <w:tc>
          <w:tcPr>
            <w:tcW w:w="5011" w:type="dxa"/>
          </w:tcPr>
          <w:p w14:paraId="48700E67" w14:textId="7154FBB8" w:rsidR="006802DE" w:rsidRDefault="00F751CF" w:rsidP="00870CAF">
            <w:r>
              <w:t>Figure out economy</w:t>
            </w:r>
          </w:p>
        </w:tc>
        <w:tc>
          <w:tcPr>
            <w:tcW w:w="4231" w:type="dxa"/>
          </w:tcPr>
          <w:p w14:paraId="0DE571EB" w14:textId="3433D73C" w:rsidR="006802DE" w:rsidRDefault="00F751CF" w:rsidP="00870CAF">
            <w:r>
              <w:t>3</w:t>
            </w:r>
          </w:p>
        </w:tc>
      </w:tr>
      <w:tr w:rsidR="006802DE" w14:paraId="6D9C1C75" w14:textId="77777777" w:rsidTr="006802DE">
        <w:tc>
          <w:tcPr>
            <w:tcW w:w="5011" w:type="dxa"/>
          </w:tcPr>
          <w:p w14:paraId="34FB1078" w14:textId="77777777" w:rsidR="006802DE" w:rsidRDefault="006802DE" w:rsidP="00870CAF"/>
        </w:tc>
        <w:tc>
          <w:tcPr>
            <w:tcW w:w="4231" w:type="dxa"/>
          </w:tcPr>
          <w:p w14:paraId="1EB3AA61" w14:textId="77777777" w:rsidR="006802DE" w:rsidRDefault="006802DE" w:rsidP="00870CAF"/>
        </w:tc>
      </w:tr>
    </w:tbl>
    <w:p w14:paraId="18FCB0D0" w14:textId="77777777" w:rsidR="00652FCC" w:rsidRDefault="00652FCC"/>
    <w:sectPr w:rsidR="00652FCC" w:rsidSect="005F6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D28D8"/>
    <w:multiLevelType w:val="hybridMultilevel"/>
    <w:tmpl w:val="57EC7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E2C83"/>
    <w:multiLevelType w:val="hybridMultilevel"/>
    <w:tmpl w:val="C32A94D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897"/>
    <w:rsid w:val="00003D3D"/>
    <w:rsid w:val="000E793F"/>
    <w:rsid w:val="00104723"/>
    <w:rsid w:val="00114A76"/>
    <w:rsid w:val="00167BF7"/>
    <w:rsid w:val="00263700"/>
    <w:rsid w:val="00272DBC"/>
    <w:rsid w:val="002D1FBC"/>
    <w:rsid w:val="0037515F"/>
    <w:rsid w:val="003B076F"/>
    <w:rsid w:val="003E4416"/>
    <w:rsid w:val="004A681A"/>
    <w:rsid w:val="004F7739"/>
    <w:rsid w:val="005106A9"/>
    <w:rsid w:val="005512D2"/>
    <w:rsid w:val="005E11CC"/>
    <w:rsid w:val="005F6DCD"/>
    <w:rsid w:val="00652FCC"/>
    <w:rsid w:val="006802DE"/>
    <w:rsid w:val="0077152B"/>
    <w:rsid w:val="007E0545"/>
    <w:rsid w:val="008E6897"/>
    <w:rsid w:val="00A7604A"/>
    <w:rsid w:val="00A862F8"/>
    <w:rsid w:val="00B404CE"/>
    <w:rsid w:val="00BC03DA"/>
    <w:rsid w:val="00BD7852"/>
    <w:rsid w:val="00C16C8C"/>
    <w:rsid w:val="00CA77A0"/>
    <w:rsid w:val="00D82CCA"/>
    <w:rsid w:val="00E73AB5"/>
    <w:rsid w:val="00EC4410"/>
    <w:rsid w:val="00ED2576"/>
    <w:rsid w:val="00EF51F2"/>
    <w:rsid w:val="00F22BC2"/>
    <w:rsid w:val="00F7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4A7B"/>
  <w15:docId w15:val="{A291A0CC-BB55-4E0D-87AF-30FB31D0B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6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7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wnloads\Meeting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template.dotx</Template>
  <TotalTime>23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2018-03-07T12:45:00Z</dcterms:created>
  <dcterms:modified xsi:type="dcterms:W3CDTF">2018-03-07T13:08:00Z</dcterms:modified>
</cp:coreProperties>
</file>