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63700" w:rsidTr="00263700">
        <w:tc>
          <w:tcPr>
            <w:tcW w:w="3080" w:type="dxa"/>
          </w:tcPr>
          <w:p w:rsidR="00263700" w:rsidRDefault="00263700">
            <w:r>
              <w:t>Meeting date:</w:t>
            </w:r>
            <w:r w:rsidR="00EF51F2">
              <w:t xml:space="preserve"> </w:t>
            </w:r>
            <w:r w:rsidR="00DA4D4C">
              <w:t>22/11/17</w:t>
            </w:r>
          </w:p>
        </w:tc>
        <w:tc>
          <w:tcPr>
            <w:tcW w:w="3081" w:type="dxa"/>
          </w:tcPr>
          <w:p w:rsidR="00263700" w:rsidRDefault="00263700">
            <w:r>
              <w:t xml:space="preserve">Room:  </w:t>
            </w:r>
            <w:r w:rsidR="008B0153">
              <w:t>2.13</w:t>
            </w:r>
          </w:p>
        </w:tc>
        <w:tc>
          <w:tcPr>
            <w:tcW w:w="3081" w:type="dxa"/>
          </w:tcPr>
          <w:p w:rsidR="00263700" w:rsidRDefault="00263700">
            <w:r>
              <w:t>Time:</w:t>
            </w:r>
            <w:r w:rsidR="0077152B">
              <w:t xml:space="preserve"> </w:t>
            </w:r>
            <w:r w:rsidR="00DA4D4C">
              <w:t>11.00</w:t>
            </w:r>
            <w:r w:rsidR="0077152B">
              <w:t xml:space="preserve"> - 16:00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263700" w:rsidRDefault="00263700"/>
          <w:p w:rsidR="000E793F" w:rsidRDefault="00DA4D4C" w:rsidP="008B0153">
            <w:pPr>
              <w:pStyle w:val="ListParagraph"/>
              <w:numPr>
                <w:ilvl w:val="0"/>
                <w:numId w:val="3"/>
              </w:numPr>
            </w:pPr>
            <w:r>
              <w:t>Currency needs re-working since it looks dodgy</w:t>
            </w:r>
          </w:p>
          <w:p w:rsidR="00DA4D4C" w:rsidRDefault="00DA4D4C" w:rsidP="008B0153">
            <w:pPr>
              <w:pStyle w:val="ListParagraph"/>
              <w:numPr>
                <w:ilvl w:val="0"/>
                <w:numId w:val="3"/>
              </w:numPr>
            </w:pPr>
            <w:r>
              <w:t>Character art needs t</w:t>
            </w:r>
            <w:r w:rsidR="004E61E6">
              <w:t>o be produced, given to Caitlin</w:t>
            </w:r>
            <w:r w:rsidR="001B360C">
              <w:t xml:space="preserve"> and Jamie, ideally multiple iterations </w:t>
            </w:r>
          </w:p>
          <w:p w:rsidR="00DA4D4C" w:rsidRDefault="009648D2" w:rsidP="008B0153">
            <w:pPr>
              <w:pStyle w:val="ListParagraph"/>
              <w:numPr>
                <w:ilvl w:val="0"/>
                <w:numId w:val="3"/>
              </w:numPr>
            </w:pPr>
            <w:r>
              <w:t>Some of the star-signs character art need to be finished</w:t>
            </w:r>
          </w:p>
          <w:p w:rsidR="009648D2" w:rsidRDefault="004E61E6" w:rsidP="008B0153">
            <w:pPr>
              <w:pStyle w:val="ListParagraph"/>
              <w:numPr>
                <w:ilvl w:val="0"/>
                <w:numId w:val="3"/>
              </w:numPr>
            </w:pPr>
            <w:r>
              <w:t>Jordan needs to work out how much in-game currency (stardust) each in-game item costs, as well as exactly what the players can spend stardust on.</w:t>
            </w:r>
          </w:p>
          <w:p w:rsidR="004E61E6" w:rsidRDefault="004E61E6" w:rsidP="008B0153">
            <w:pPr>
              <w:pStyle w:val="ListParagraph"/>
              <w:numPr>
                <w:ilvl w:val="0"/>
                <w:numId w:val="3"/>
              </w:numPr>
            </w:pPr>
            <w:r>
              <w:t>Jordan needs to rework the stardust rewards system</w:t>
            </w:r>
          </w:p>
          <w:p w:rsidR="004E61E6" w:rsidRDefault="004E61E6" w:rsidP="008B0153">
            <w:pPr>
              <w:pStyle w:val="ListParagraph"/>
              <w:numPr>
                <w:ilvl w:val="0"/>
                <w:numId w:val="3"/>
              </w:numPr>
            </w:pPr>
            <w:r>
              <w:t>In-game items:</w:t>
            </w:r>
          </w:p>
          <w:p w:rsidR="004E61E6" w:rsidRDefault="004E61E6" w:rsidP="004E61E6">
            <w:pPr>
              <w:pStyle w:val="ListParagraph"/>
              <w:numPr>
                <w:ilvl w:val="1"/>
                <w:numId w:val="3"/>
              </w:numPr>
            </w:pPr>
            <w:r>
              <w:t>Unlock levels early</w:t>
            </w:r>
          </w:p>
          <w:p w:rsidR="004E61E6" w:rsidRDefault="004E61E6" w:rsidP="004E61E6">
            <w:pPr>
              <w:pStyle w:val="ListParagraph"/>
              <w:numPr>
                <w:ilvl w:val="1"/>
                <w:numId w:val="3"/>
              </w:numPr>
            </w:pPr>
            <w:r>
              <w:t>Refill lives</w:t>
            </w:r>
          </w:p>
          <w:p w:rsidR="004E61E6" w:rsidRDefault="004E61E6" w:rsidP="004E61E6">
            <w:pPr>
              <w:pStyle w:val="ListParagraph"/>
              <w:numPr>
                <w:ilvl w:val="1"/>
                <w:numId w:val="3"/>
              </w:numPr>
            </w:pPr>
            <w:r>
              <w:t>Fully complete a level if you have at least 1 star</w:t>
            </w:r>
          </w:p>
          <w:p w:rsidR="004E61E6" w:rsidRDefault="004E61E6" w:rsidP="004E61E6">
            <w:pPr>
              <w:pStyle w:val="ListParagraph"/>
              <w:numPr>
                <w:ilvl w:val="1"/>
                <w:numId w:val="3"/>
              </w:numPr>
            </w:pPr>
            <w:r>
              <w:t>Refill stamina</w:t>
            </w:r>
          </w:p>
          <w:p w:rsidR="004E61E6" w:rsidRDefault="004E61E6" w:rsidP="004E61E6">
            <w:pPr>
              <w:pStyle w:val="ListParagraph"/>
              <w:numPr>
                <w:ilvl w:val="1"/>
                <w:numId w:val="3"/>
              </w:numPr>
            </w:pPr>
            <w:r>
              <w:t>Powerups</w:t>
            </w:r>
          </w:p>
          <w:p w:rsidR="004E61E6" w:rsidRDefault="004E61E6" w:rsidP="004E61E6">
            <w:pPr>
              <w:pStyle w:val="ListParagraph"/>
              <w:numPr>
                <w:ilvl w:val="2"/>
                <w:numId w:val="3"/>
              </w:numPr>
            </w:pPr>
            <w:r>
              <w:t>Extra moves</w:t>
            </w:r>
          </w:p>
          <w:p w:rsidR="004E61E6" w:rsidRDefault="001B360C" w:rsidP="004E61E6">
            <w:pPr>
              <w:pStyle w:val="ListParagraph"/>
              <w:numPr>
                <w:ilvl w:val="2"/>
                <w:numId w:val="3"/>
              </w:numPr>
            </w:pPr>
            <w:r>
              <w:t>Place an extra symbol for free</w:t>
            </w:r>
          </w:p>
          <w:p w:rsidR="001B360C" w:rsidRDefault="008154A8" w:rsidP="001B360C">
            <w:pPr>
              <w:pStyle w:val="ListParagraph"/>
              <w:numPr>
                <w:ilvl w:val="0"/>
                <w:numId w:val="3"/>
              </w:numPr>
            </w:pPr>
            <w:r>
              <w:t>Jordan needs to work out how much stardust we will award upon completion of levels</w:t>
            </w:r>
          </w:p>
          <w:p w:rsidR="00263700" w:rsidRDefault="008154A8" w:rsidP="00972CDE">
            <w:pPr>
              <w:pStyle w:val="ListParagraph"/>
              <w:numPr>
                <w:ilvl w:val="0"/>
                <w:numId w:val="3"/>
              </w:numPr>
            </w:pPr>
            <w:r>
              <w:t>Jamie’s currency-art wil</w:t>
            </w:r>
            <w:r w:rsidR="00CB78F4">
              <w:t>l be used for the level finish screen</w:t>
            </w:r>
          </w:p>
          <w:p w:rsidR="00972CDE" w:rsidRDefault="0085374F" w:rsidP="00972CDE">
            <w:pPr>
              <w:pStyle w:val="ListParagraph"/>
              <w:numPr>
                <w:ilvl w:val="0"/>
                <w:numId w:val="3"/>
              </w:numPr>
            </w:pPr>
            <w:r>
              <w:t>A task for the future: Found a cool concept to put the symbols onto stones</w:t>
            </w:r>
          </w:p>
          <w:p w:rsidR="00972CDE" w:rsidRDefault="00972CDE" w:rsidP="00972CDE"/>
        </w:tc>
      </w:tr>
    </w:tbl>
    <w:p w:rsidR="00263700" w:rsidRDefault="00263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4215"/>
      </w:tblGrid>
      <w:tr w:rsidR="006802DE" w:rsidTr="006802DE">
        <w:tc>
          <w:tcPr>
            <w:tcW w:w="5027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6802DE" w:rsidRDefault="006802DE"/>
        </w:tc>
        <w:tc>
          <w:tcPr>
            <w:tcW w:w="4215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:rsidTr="006802DE">
        <w:tc>
          <w:tcPr>
            <w:tcW w:w="5027" w:type="dxa"/>
          </w:tcPr>
          <w:p w:rsidR="006802DE" w:rsidRDefault="00972CDE">
            <w:r>
              <w:t xml:space="preserve">Finish editor for the game </w:t>
            </w:r>
          </w:p>
        </w:tc>
        <w:tc>
          <w:tcPr>
            <w:tcW w:w="4215" w:type="dxa"/>
          </w:tcPr>
          <w:p w:rsidR="006802DE" w:rsidRDefault="00BB0596">
            <w:r>
              <w:t>3h</w:t>
            </w:r>
          </w:p>
        </w:tc>
      </w:tr>
      <w:tr w:rsidR="006802DE" w:rsidTr="006802DE">
        <w:tc>
          <w:tcPr>
            <w:tcW w:w="5027" w:type="dxa"/>
          </w:tcPr>
          <w:p w:rsidR="006802DE" w:rsidRDefault="004F0FD9">
            <w:r>
              <w:t>Allow for saving/loading of levels</w:t>
            </w:r>
          </w:p>
        </w:tc>
        <w:tc>
          <w:tcPr>
            <w:tcW w:w="4215" w:type="dxa"/>
          </w:tcPr>
          <w:p w:rsidR="006802DE" w:rsidRDefault="00BB0596">
            <w:r>
              <w:t>3h</w:t>
            </w:r>
            <w:bookmarkStart w:id="0" w:name="_GoBack"/>
            <w:bookmarkEnd w:id="0"/>
          </w:p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2"/>
        <w:gridCol w:w="4380"/>
      </w:tblGrid>
      <w:tr w:rsidR="006802DE" w:rsidTr="006802DE">
        <w:tc>
          <w:tcPr>
            <w:tcW w:w="4862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:rsidR="006802DE" w:rsidRDefault="006802DE" w:rsidP="00870CAF"/>
        </w:tc>
        <w:tc>
          <w:tcPr>
            <w:tcW w:w="4380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8154A8" w:rsidP="00870CAF">
            <w:r>
              <w:t xml:space="preserve">Character </w:t>
            </w:r>
            <w:r w:rsidR="00CB78F4">
              <w:t>art for companion character</w:t>
            </w:r>
          </w:p>
        </w:tc>
        <w:tc>
          <w:tcPr>
            <w:tcW w:w="4380" w:type="dxa"/>
          </w:tcPr>
          <w:p w:rsidR="006802DE" w:rsidRDefault="008154A8" w:rsidP="00A7604A">
            <w:r>
              <w:t>5h</w:t>
            </w:r>
          </w:p>
        </w:tc>
      </w:tr>
      <w:tr w:rsidR="006802DE" w:rsidTr="006802DE">
        <w:tc>
          <w:tcPr>
            <w:tcW w:w="4862" w:type="dxa"/>
          </w:tcPr>
          <w:p w:rsidR="006802DE" w:rsidRDefault="00CB78F4" w:rsidP="00870CAF">
            <w:r>
              <w:t>Create remaining star-sign characters</w:t>
            </w:r>
          </w:p>
        </w:tc>
        <w:tc>
          <w:tcPr>
            <w:tcW w:w="4380" w:type="dxa"/>
          </w:tcPr>
          <w:p w:rsidR="006802DE" w:rsidRDefault="00CB78F4" w:rsidP="00870CAF">
            <w:r>
              <w:t>1h</w:t>
            </w:r>
          </w:p>
        </w:tc>
      </w:tr>
      <w:tr w:rsidR="00F04079" w:rsidTr="006802DE">
        <w:tc>
          <w:tcPr>
            <w:tcW w:w="4862" w:type="dxa"/>
          </w:tcPr>
          <w:p w:rsidR="00F04079" w:rsidRDefault="00F04079" w:rsidP="00F04079"/>
        </w:tc>
        <w:tc>
          <w:tcPr>
            <w:tcW w:w="4380" w:type="dxa"/>
          </w:tcPr>
          <w:p w:rsidR="00F04079" w:rsidRDefault="00F04079" w:rsidP="00F04079"/>
        </w:tc>
      </w:tr>
      <w:tr w:rsidR="00F04079" w:rsidTr="006802DE">
        <w:tc>
          <w:tcPr>
            <w:tcW w:w="4862" w:type="dxa"/>
          </w:tcPr>
          <w:p w:rsidR="00F04079" w:rsidRDefault="00F04079" w:rsidP="00F04079"/>
        </w:tc>
        <w:tc>
          <w:tcPr>
            <w:tcW w:w="4380" w:type="dxa"/>
          </w:tcPr>
          <w:p w:rsidR="00F04079" w:rsidRDefault="00F04079" w:rsidP="00F04079"/>
        </w:tc>
      </w:tr>
      <w:tr w:rsidR="00F04079" w:rsidTr="006802DE">
        <w:tc>
          <w:tcPr>
            <w:tcW w:w="4862" w:type="dxa"/>
          </w:tcPr>
          <w:p w:rsidR="00F04079" w:rsidRDefault="00F04079" w:rsidP="00F04079"/>
        </w:tc>
        <w:tc>
          <w:tcPr>
            <w:tcW w:w="4380" w:type="dxa"/>
          </w:tcPr>
          <w:p w:rsidR="00F04079" w:rsidRDefault="00F04079" w:rsidP="00F04079"/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16C8C" w:rsidTr="00C16C8C"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Hours</w:t>
            </w:r>
          </w:p>
        </w:tc>
      </w:tr>
      <w:tr w:rsidR="00CB78F4" w:rsidTr="00C16C8C">
        <w:tc>
          <w:tcPr>
            <w:tcW w:w="4621" w:type="dxa"/>
          </w:tcPr>
          <w:p w:rsidR="00CB78F4" w:rsidRDefault="00CB78F4" w:rsidP="00CB78F4">
            <w:r>
              <w:t>Character art for companion character</w:t>
            </w:r>
          </w:p>
        </w:tc>
        <w:tc>
          <w:tcPr>
            <w:tcW w:w="4621" w:type="dxa"/>
          </w:tcPr>
          <w:p w:rsidR="00CB78F4" w:rsidRDefault="00CB78F4" w:rsidP="00CB78F4">
            <w:r>
              <w:t>5h</w:t>
            </w:r>
          </w:p>
        </w:tc>
      </w:tr>
      <w:tr w:rsidR="00CB78F4" w:rsidTr="00C16C8C">
        <w:tc>
          <w:tcPr>
            <w:tcW w:w="4621" w:type="dxa"/>
          </w:tcPr>
          <w:p w:rsidR="00CB78F4" w:rsidRDefault="00CB78F4" w:rsidP="00CB78F4">
            <w:r>
              <w:t>Create remaining star-sign characters</w:t>
            </w:r>
          </w:p>
        </w:tc>
        <w:tc>
          <w:tcPr>
            <w:tcW w:w="4621" w:type="dxa"/>
          </w:tcPr>
          <w:p w:rsidR="00CB78F4" w:rsidRDefault="00CB78F4" w:rsidP="00CB78F4">
            <w:r>
              <w:t>1h</w:t>
            </w:r>
          </w:p>
        </w:tc>
      </w:tr>
      <w:tr w:rsidR="00F04079" w:rsidTr="00C16C8C">
        <w:tc>
          <w:tcPr>
            <w:tcW w:w="4621" w:type="dxa"/>
          </w:tcPr>
          <w:p w:rsidR="00F04079" w:rsidRDefault="00F04079" w:rsidP="00F04079"/>
        </w:tc>
        <w:tc>
          <w:tcPr>
            <w:tcW w:w="4621" w:type="dxa"/>
          </w:tcPr>
          <w:p w:rsidR="00F04079" w:rsidRDefault="00F04079" w:rsidP="00F04079"/>
        </w:tc>
      </w:tr>
      <w:tr w:rsidR="00F04079" w:rsidTr="00C16C8C">
        <w:tc>
          <w:tcPr>
            <w:tcW w:w="4621" w:type="dxa"/>
          </w:tcPr>
          <w:p w:rsidR="00F04079" w:rsidRDefault="00F04079" w:rsidP="00F04079"/>
        </w:tc>
        <w:tc>
          <w:tcPr>
            <w:tcW w:w="4621" w:type="dxa"/>
          </w:tcPr>
          <w:p w:rsidR="00F04079" w:rsidRDefault="00F04079" w:rsidP="00F04079"/>
        </w:tc>
      </w:tr>
    </w:tbl>
    <w:p w:rsidR="00C16C8C" w:rsidRDefault="00C16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1"/>
        <w:gridCol w:w="4231"/>
      </w:tblGrid>
      <w:tr w:rsidR="006802DE" w:rsidTr="006802DE">
        <w:tc>
          <w:tcPr>
            <w:tcW w:w="501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802DE" w:rsidRDefault="006802DE" w:rsidP="00870CAF"/>
        </w:tc>
        <w:tc>
          <w:tcPr>
            <w:tcW w:w="423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:rsidTr="006802DE">
        <w:tc>
          <w:tcPr>
            <w:tcW w:w="5011" w:type="dxa"/>
          </w:tcPr>
          <w:p w:rsidR="006802DE" w:rsidRDefault="00CB78F4" w:rsidP="00CB78F4">
            <w:r>
              <w:lastRenderedPageBreak/>
              <w:t>Work out how much in-game currency (stardust) each in-game item costs, as well as exactly what the players can spend stardust on.</w:t>
            </w:r>
          </w:p>
        </w:tc>
        <w:tc>
          <w:tcPr>
            <w:tcW w:w="4231" w:type="dxa"/>
          </w:tcPr>
          <w:p w:rsidR="006802DE" w:rsidRDefault="00CB78F4" w:rsidP="00870CAF">
            <w:r>
              <w:t>2h</w:t>
            </w:r>
          </w:p>
        </w:tc>
      </w:tr>
      <w:tr w:rsidR="006802DE" w:rsidTr="006802DE">
        <w:tc>
          <w:tcPr>
            <w:tcW w:w="5011" w:type="dxa"/>
          </w:tcPr>
          <w:p w:rsidR="006802DE" w:rsidRDefault="00CB78F4" w:rsidP="00CB78F4">
            <w:r>
              <w:t>Rework the stardust rewards system (the database)</w:t>
            </w:r>
          </w:p>
        </w:tc>
        <w:tc>
          <w:tcPr>
            <w:tcW w:w="4231" w:type="dxa"/>
          </w:tcPr>
          <w:p w:rsidR="006802DE" w:rsidRDefault="00CB78F4" w:rsidP="00870CAF">
            <w:r>
              <w:t>2h</w:t>
            </w:r>
          </w:p>
        </w:tc>
      </w:tr>
      <w:tr w:rsidR="006802DE" w:rsidTr="006802DE">
        <w:tc>
          <w:tcPr>
            <w:tcW w:w="5011" w:type="dxa"/>
          </w:tcPr>
          <w:p w:rsidR="006802DE" w:rsidRDefault="00CB78F4" w:rsidP="00CB78F4">
            <w:r>
              <w:t>Work out how much stardust we will award upon completion of levels</w:t>
            </w:r>
          </w:p>
        </w:tc>
        <w:tc>
          <w:tcPr>
            <w:tcW w:w="4231" w:type="dxa"/>
          </w:tcPr>
          <w:p w:rsidR="006802DE" w:rsidRDefault="00CB78F4" w:rsidP="00870CAF">
            <w:r>
              <w:t>2h</w:t>
            </w:r>
          </w:p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688"/>
    <w:multiLevelType w:val="hybridMultilevel"/>
    <w:tmpl w:val="87962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416"/>
    <w:rsid w:val="00003D3D"/>
    <w:rsid w:val="000E793F"/>
    <w:rsid w:val="00104723"/>
    <w:rsid w:val="00114A76"/>
    <w:rsid w:val="00167BF7"/>
    <w:rsid w:val="001B360C"/>
    <w:rsid w:val="00214D06"/>
    <w:rsid w:val="00263700"/>
    <w:rsid w:val="00272DBC"/>
    <w:rsid w:val="002D1FBC"/>
    <w:rsid w:val="0037515F"/>
    <w:rsid w:val="003B076F"/>
    <w:rsid w:val="003E4416"/>
    <w:rsid w:val="004A681A"/>
    <w:rsid w:val="004E61E6"/>
    <w:rsid w:val="004F0FD9"/>
    <w:rsid w:val="004F7739"/>
    <w:rsid w:val="005106A9"/>
    <w:rsid w:val="005512D2"/>
    <w:rsid w:val="005E11CC"/>
    <w:rsid w:val="005F6DCD"/>
    <w:rsid w:val="00652FCC"/>
    <w:rsid w:val="006802DE"/>
    <w:rsid w:val="0077152B"/>
    <w:rsid w:val="008154A8"/>
    <w:rsid w:val="0085374F"/>
    <w:rsid w:val="008B0153"/>
    <w:rsid w:val="009648D2"/>
    <w:rsid w:val="00972CDE"/>
    <w:rsid w:val="00A7604A"/>
    <w:rsid w:val="00A862F8"/>
    <w:rsid w:val="00B404CE"/>
    <w:rsid w:val="00BB0596"/>
    <w:rsid w:val="00BC03DA"/>
    <w:rsid w:val="00BD7852"/>
    <w:rsid w:val="00C16C8C"/>
    <w:rsid w:val="00CA77A0"/>
    <w:rsid w:val="00CB78F4"/>
    <w:rsid w:val="00CF2770"/>
    <w:rsid w:val="00D268FB"/>
    <w:rsid w:val="00D82CCA"/>
    <w:rsid w:val="00DA2F5F"/>
    <w:rsid w:val="00DA4D4C"/>
    <w:rsid w:val="00E3520F"/>
    <w:rsid w:val="00E73AB5"/>
    <w:rsid w:val="00EC4410"/>
    <w:rsid w:val="00ED2576"/>
    <w:rsid w:val="00EF0EDB"/>
    <w:rsid w:val="00EF51F2"/>
    <w:rsid w:val="00F04079"/>
    <w:rsid w:val="00F6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2F6A"/>
  <w15:docId w15:val="{A15A275F-5179-42D3-B8B9-30074FFA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\Year%203\Group%201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65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CJace</cp:lastModifiedBy>
  <cp:revision>7</cp:revision>
  <dcterms:created xsi:type="dcterms:W3CDTF">2017-11-22T11:21:00Z</dcterms:created>
  <dcterms:modified xsi:type="dcterms:W3CDTF">2017-11-22T12:29:00Z</dcterms:modified>
</cp:coreProperties>
</file>