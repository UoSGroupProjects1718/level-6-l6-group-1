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04"/>
        <w:gridCol w:w="3001"/>
      </w:tblGrid>
      <w:tr w:rsidR="00263700" w14:paraId="7A76099C" w14:textId="77777777" w:rsidTr="00263700">
        <w:tc>
          <w:tcPr>
            <w:tcW w:w="3080" w:type="dxa"/>
          </w:tcPr>
          <w:p w14:paraId="3403C63E" w14:textId="121536D4" w:rsidR="00263700" w:rsidRDefault="00263700" w:rsidP="007E0545">
            <w:r>
              <w:t>Meeting date:</w:t>
            </w:r>
            <w:r w:rsidR="00EF51F2">
              <w:t xml:space="preserve"> </w:t>
            </w:r>
            <w:r w:rsidR="00564B7F">
              <w:t>16/04/18</w:t>
            </w:r>
          </w:p>
        </w:tc>
        <w:tc>
          <w:tcPr>
            <w:tcW w:w="3081" w:type="dxa"/>
          </w:tcPr>
          <w:p w14:paraId="0FD9149D" w14:textId="5294D508" w:rsidR="00263700" w:rsidRDefault="00263700" w:rsidP="007E0545">
            <w:r>
              <w:t xml:space="preserve">Room:  </w:t>
            </w:r>
            <w:r w:rsidR="00564B7F">
              <w:t>A2.12</w:t>
            </w:r>
          </w:p>
        </w:tc>
        <w:tc>
          <w:tcPr>
            <w:tcW w:w="3081" w:type="dxa"/>
          </w:tcPr>
          <w:p w14:paraId="15F88795" w14:textId="7C8B0395" w:rsidR="00263700" w:rsidRDefault="00263700" w:rsidP="007E0545">
            <w:r>
              <w:t>Time:</w:t>
            </w:r>
            <w:r w:rsidR="0077152B">
              <w:t xml:space="preserve"> </w:t>
            </w:r>
            <w:r w:rsidR="00564B7F">
              <w:t>10.30 to 11.30</w:t>
            </w:r>
          </w:p>
        </w:tc>
      </w:tr>
    </w:tbl>
    <w:p w14:paraId="1D5BA581" w14:textId="77777777"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700" w14:paraId="0705D80A" w14:textId="77777777" w:rsidTr="00263700">
        <w:tc>
          <w:tcPr>
            <w:tcW w:w="9242" w:type="dxa"/>
          </w:tcPr>
          <w:p w14:paraId="5FE8F4D7" w14:textId="77777777" w:rsidR="00263700" w:rsidRDefault="00263700">
            <w:r>
              <w:t>Discussed topics:</w:t>
            </w:r>
          </w:p>
        </w:tc>
      </w:tr>
      <w:tr w:rsidR="00263700" w14:paraId="647E4826" w14:textId="77777777" w:rsidTr="00263700">
        <w:tc>
          <w:tcPr>
            <w:tcW w:w="9242" w:type="dxa"/>
          </w:tcPr>
          <w:p w14:paraId="063DBBBF" w14:textId="70852576" w:rsidR="000E793F" w:rsidRDefault="00564B7F" w:rsidP="000E793F">
            <w:r>
              <w:t>We discussed what might be needed to finish the game to our satisfaction, what still need to be implemented.</w:t>
            </w:r>
          </w:p>
          <w:p w14:paraId="3EFB0E50" w14:textId="4060E303" w:rsidR="00564B7F" w:rsidRDefault="00564B7F" w:rsidP="000E793F"/>
          <w:p w14:paraId="5BB5704E" w14:textId="77777777" w:rsidR="00564B7F" w:rsidRDefault="00564B7F" w:rsidP="00564B7F">
            <w:r>
              <w:t>With that in mind, we deleted all of the old backlog tasks and replaced them with the following (with the sprint to begin on the 18</w:t>
            </w:r>
            <w:r w:rsidRPr="00564B7F">
              <w:rPr>
                <w:vertAlign w:val="superscript"/>
              </w:rPr>
              <w:t>th</w:t>
            </w:r>
            <w:proofErr w:type="gramStart"/>
            <w:r>
              <w:t>) :</w:t>
            </w:r>
            <w:proofErr w:type="gramEnd"/>
            <w:r>
              <w:br/>
            </w:r>
            <w:r>
              <w:br/>
              <w:t>Shop UI Programming</w:t>
            </w:r>
          </w:p>
          <w:p w14:paraId="23E0DACD" w14:textId="77777777" w:rsidR="00564B7F" w:rsidRDefault="00564B7F" w:rsidP="00564B7F">
            <w:r>
              <w:t>Level Select UI Programming</w:t>
            </w:r>
          </w:p>
          <w:p w14:paraId="127DF08E" w14:textId="77777777" w:rsidR="00564B7F" w:rsidRDefault="00564B7F" w:rsidP="00564B7F">
            <w:r>
              <w:t>Animation for Visual Feedback</w:t>
            </w:r>
          </w:p>
          <w:p w14:paraId="6C1AFAF3" w14:textId="02AA7FED" w:rsidR="00564B7F" w:rsidRDefault="00564B7F" w:rsidP="00564B7F">
            <w:r>
              <w:t>Write script for narrative</w:t>
            </w:r>
          </w:p>
          <w:p w14:paraId="61FA5CF8" w14:textId="25F391A9" w:rsidR="00564B7F" w:rsidRDefault="00564B7F" w:rsidP="00564B7F">
            <w:pPr>
              <w:ind w:left="720"/>
            </w:pPr>
            <w:r>
              <w:t>Include Level</w:t>
            </w:r>
          </w:p>
          <w:p w14:paraId="0C27C867" w14:textId="484DF745" w:rsidR="00564B7F" w:rsidRDefault="00564B7F" w:rsidP="00564B7F">
            <w:pPr>
              <w:ind w:left="720"/>
            </w:pPr>
            <w:r>
              <w:t>Write in script format</w:t>
            </w:r>
          </w:p>
          <w:p w14:paraId="7213DFEA" w14:textId="3E372275" w:rsidR="00564B7F" w:rsidRDefault="00564B7F" w:rsidP="00564B7F">
            <w:r>
              <w:t>Remake Levels</w:t>
            </w:r>
          </w:p>
          <w:p w14:paraId="6431C735" w14:textId="437F397D" w:rsidR="00564B7F" w:rsidRDefault="00564B7F" w:rsidP="00564B7F">
            <w:r>
              <w:t>Find sound effects</w:t>
            </w:r>
          </w:p>
          <w:p w14:paraId="02CD3653" w14:textId="364E5599" w:rsidR="00564B7F" w:rsidRDefault="00564B7F" w:rsidP="00564B7F">
            <w:r>
              <w:t>Store player data (stardust, level score etc) correctly</w:t>
            </w:r>
            <w:bookmarkStart w:id="0" w:name="_GoBack"/>
            <w:bookmarkEnd w:id="0"/>
          </w:p>
          <w:p w14:paraId="0664CFA3" w14:textId="5D324201" w:rsidR="00564B7F" w:rsidRDefault="00564B7F" w:rsidP="00564B7F"/>
        </w:tc>
      </w:tr>
    </w:tbl>
    <w:p w14:paraId="5BA2D2E3" w14:textId="77777777"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4"/>
        <w:gridCol w:w="4112"/>
      </w:tblGrid>
      <w:tr w:rsidR="006802DE" w14:paraId="718F2C46" w14:textId="77777777" w:rsidTr="006802DE">
        <w:tc>
          <w:tcPr>
            <w:tcW w:w="5027" w:type="dxa"/>
            <w:shd w:val="clear" w:color="auto" w:fill="92D050"/>
          </w:tcPr>
          <w:p w14:paraId="10813CB0" w14:textId="77777777"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14:paraId="4901E6D5" w14:textId="77777777" w:rsidR="006802DE" w:rsidRDefault="006802DE"/>
        </w:tc>
        <w:tc>
          <w:tcPr>
            <w:tcW w:w="4215" w:type="dxa"/>
            <w:shd w:val="clear" w:color="auto" w:fill="92D050"/>
          </w:tcPr>
          <w:p w14:paraId="69014A60" w14:textId="77777777"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14:paraId="17C461C0" w14:textId="77777777" w:rsidTr="006802DE">
        <w:tc>
          <w:tcPr>
            <w:tcW w:w="5027" w:type="dxa"/>
          </w:tcPr>
          <w:p w14:paraId="1CA26CBF" w14:textId="77777777" w:rsidR="006802DE" w:rsidRDefault="006802DE"/>
        </w:tc>
        <w:tc>
          <w:tcPr>
            <w:tcW w:w="4215" w:type="dxa"/>
          </w:tcPr>
          <w:p w14:paraId="1E32A3D8" w14:textId="77777777" w:rsidR="006802DE" w:rsidRDefault="006802DE"/>
        </w:tc>
      </w:tr>
      <w:tr w:rsidR="006802DE" w14:paraId="61216B71" w14:textId="77777777" w:rsidTr="006802DE">
        <w:tc>
          <w:tcPr>
            <w:tcW w:w="5027" w:type="dxa"/>
          </w:tcPr>
          <w:p w14:paraId="63E6B2C7" w14:textId="77777777" w:rsidR="006802DE" w:rsidRDefault="006802DE"/>
        </w:tc>
        <w:tc>
          <w:tcPr>
            <w:tcW w:w="4215" w:type="dxa"/>
          </w:tcPr>
          <w:p w14:paraId="246566B1" w14:textId="77777777" w:rsidR="006802DE" w:rsidRDefault="006802DE"/>
        </w:tc>
      </w:tr>
      <w:tr w:rsidR="006802DE" w14:paraId="5AD13B01" w14:textId="77777777" w:rsidTr="006802DE">
        <w:tc>
          <w:tcPr>
            <w:tcW w:w="5027" w:type="dxa"/>
          </w:tcPr>
          <w:p w14:paraId="5A23B168" w14:textId="77777777" w:rsidR="006802DE" w:rsidRDefault="006802DE"/>
        </w:tc>
        <w:tc>
          <w:tcPr>
            <w:tcW w:w="4215" w:type="dxa"/>
          </w:tcPr>
          <w:p w14:paraId="2659B714" w14:textId="77777777" w:rsidR="006802DE" w:rsidRDefault="006802DE"/>
        </w:tc>
      </w:tr>
      <w:tr w:rsidR="006802DE" w14:paraId="6B5D0433" w14:textId="77777777" w:rsidTr="006802DE">
        <w:tc>
          <w:tcPr>
            <w:tcW w:w="5027" w:type="dxa"/>
          </w:tcPr>
          <w:p w14:paraId="27D16CCE" w14:textId="77777777" w:rsidR="006802DE" w:rsidRDefault="006802DE"/>
        </w:tc>
        <w:tc>
          <w:tcPr>
            <w:tcW w:w="4215" w:type="dxa"/>
          </w:tcPr>
          <w:p w14:paraId="2847F3B4" w14:textId="77777777" w:rsidR="006802DE" w:rsidRDefault="006802DE"/>
        </w:tc>
      </w:tr>
      <w:tr w:rsidR="006802DE" w14:paraId="4479BB24" w14:textId="77777777" w:rsidTr="007E0545">
        <w:trPr>
          <w:trHeight w:val="70"/>
        </w:trPr>
        <w:tc>
          <w:tcPr>
            <w:tcW w:w="5027" w:type="dxa"/>
          </w:tcPr>
          <w:p w14:paraId="6A770120" w14:textId="77777777" w:rsidR="006802DE" w:rsidRDefault="006802DE"/>
        </w:tc>
        <w:tc>
          <w:tcPr>
            <w:tcW w:w="4215" w:type="dxa"/>
          </w:tcPr>
          <w:p w14:paraId="72731857" w14:textId="77777777" w:rsidR="006802DE" w:rsidRDefault="006802DE"/>
        </w:tc>
      </w:tr>
    </w:tbl>
    <w:p w14:paraId="0D0D1F89" w14:textId="77777777"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  <w:gridCol w:w="4274"/>
      </w:tblGrid>
      <w:tr w:rsidR="006802DE" w14:paraId="57CED1B4" w14:textId="77777777" w:rsidTr="006802DE">
        <w:tc>
          <w:tcPr>
            <w:tcW w:w="4862" w:type="dxa"/>
            <w:shd w:val="clear" w:color="auto" w:fill="7030A0"/>
          </w:tcPr>
          <w:p w14:paraId="4B7F7AE0" w14:textId="77777777"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14:paraId="7499AE60" w14:textId="77777777" w:rsidR="006802DE" w:rsidRDefault="006802DE" w:rsidP="00870CAF"/>
        </w:tc>
        <w:tc>
          <w:tcPr>
            <w:tcW w:w="4380" w:type="dxa"/>
            <w:shd w:val="clear" w:color="auto" w:fill="7030A0"/>
          </w:tcPr>
          <w:p w14:paraId="46C39242" w14:textId="77777777"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14:paraId="49EEC572" w14:textId="77777777" w:rsidTr="006802DE">
        <w:tc>
          <w:tcPr>
            <w:tcW w:w="4862" w:type="dxa"/>
          </w:tcPr>
          <w:p w14:paraId="344FDD87" w14:textId="77777777" w:rsidR="006802DE" w:rsidRDefault="006802DE" w:rsidP="00870CAF"/>
        </w:tc>
        <w:tc>
          <w:tcPr>
            <w:tcW w:w="4380" w:type="dxa"/>
          </w:tcPr>
          <w:p w14:paraId="76F25689" w14:textId="77777777" w:rsidR="006802DE" w:rsidRDefault="006802DE" w:rsidP="00A7604A"/>
        </w:tc>
      </w:tr>
      <w:tr w:rsidR="006802DE" w14:paraId="13A6700C" w14:textId="77777777" w:rsidTr="006802DE">
        <w:tc>
          <w:tcPr>
            <w:tcW w:w="4862" w:type="dxa"/>
          </w:tcPr>
          <w:p w14:paraId="68199408" w14:textId="77777777" w:rsidR="006802DE" w:rsidRDefault="006802DE" w:rsidP="00870CAF"/>
        </w:tc>
        <w:tc>
          <w:tcPr>
            <w:tcW w:w="4380" w:type="dxa"/>
          </w:tcPr>
          <w:p w14:paraId="3850ED25" w14:textId="77777777" w:rsidR="006802DE" w:rsidRDefault="006802DE" w:rsidP="00A7604A"/>
        </w:tc>
      </w:tr>
      <w:tr w:rsidR="006802DE" w14:paraId="4DCA6C8E" w14:textId="77777777" w:rsidTr="006802DE">
        <w:tc>
          <w:tcPr>
            <w:tcW w:w="4862" w:type="dxa"/>
          </w:tcPr>
          <w:p w14:paraId="73253A66" w14:textId="77777777" w:rsidR="006802DE" w:rsidRDefault="006802DE" w:rsidP="00870CAF"/>
        </w:tc>
        <w:tc>
          <w:tcPr>
            <w:tcW w:w="4380" w:type="dxa"/>
          </w:tcPr>
          <w:p w14:paraId="763E442D" w14:textId="77777777" w:rsidR="006802DE" w:rsidRDefault="006802DE" w:rsidP="00870CAF"/>
        </w:tc>
      </w:tr>
      <w:tr w:rsidR="006802DE" w14:paraId="7143FA05" w14:textId="77777777" w:rsidTr="006802DE">
        <w:tc>
          <w:tcPr>
            <w:tcW w:w="4862" w:type="dxa"/>
          </w:tcPr>
          <w:p w14:paraId="69B36750" w14:textId="77777777" w:rsidR="006802DE" w:rsidRDefault="006802DE" w:rsidP="00870CAF"/>
        </w:tc>
        <w:tc>
          <w:tcPr>
            <w:tcW w:w="4380" w:type="dxa"/>
          </w:tcPr>
          <w:p w14:paraId="228F5F33" w14:textId="77777777" w:rsidR="006802DE" w:rsidRDefault="006802DE" w:rsidP="00870CAF"/>
        </w:tc>
      </w:tr>
      <w:tr w:rsidR="00C16C8C" w14:paraId="72D5FE90" w14:textId="77777777" w:rsidTr="006802DE">
        <w:tc>
          <w:tcPr>
            <w:tcW w:w="4862" w:type="dxa"/>
          </w:tcPr>
          <w:p w14:paraId="57DB917E" w14:textId="77777777" w:rsidR="00C16C8C" w:rsidRDefault="00C16C8C" w:rsidP="004F7739"/>
        </w:tc>
        <w:tc>
          <w:tcPr>
            <w:tcW w:w="4380" w:type="dxa"/>
          </w:tcPr>
          <w:p w14:paraId="1D697C65" w14:textId="77777777" w:rsidR="00C16C8C" w:rsidRDefault="00C16C8C" w:rsidP="00870CAF"/>
        </w:tc>
      </w:tr>
      <w:tr w:rsidR="00C16C8C" w14:paraId="7C7ADB28" w14:textId="77777777" w:rsidTr="006802DE">
        <w:tc>
          <w:tcPr>
            <w:tcW w:w="4862" w:type="dxa"/>
          </w:tcPr>
          <w:p w14:paraId="1693CC48" w14:textId="77777777" w:rsidR="00C16C8C" w:rsidRDefault="00C16C8C" w:rsidP="00D82CCA"/>
        </w:tc>
        <w:tc>
          <w:tcPr>
            <w:tcW w:w="4380" w:type="dxa"/>
          </w:tcPr>
          <w:p w14:paraId="3F10A446" w14:textId="77777777" w:rsidR="00C16C8C" w:rsidRDefault="00C16C8C" w:rsidP="00870CAF"/>
        </w:tc>
      </w:tr>
    </w:tbl>
    <w:p w14:paraId="1036838C" w14:textId="77777777"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C8C" w14:paraId="15A8AE97" w14:textId="77777777" w:rsidTr="00C16C8C">
        <w:tc>
          <w:tcPr>
            <w:tcW w:w="4621" w:type="dxa"/>
            <w:shd w:val="clear" w:color="auto" w:fill="FFC000" w:themeFill="accent4"/>
          </w:tcPr>
          <w:p w14:paraId="166148A3" w14:textId="77777777"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14:paraId="2D2C403A" w14:textId="77777777" w:rsidR="00C16C8C" w:rsidRDefault="00C16C8C">
            <w:r>
              <w:t>Hours</w:t>
            </w:r>
          </w:p>
        </w:tc>
      </w:tr>
      <w:tr w:rsidR="00C16C8C" w14:paraId="6C5BCD81" w14:textId="77777777" w:rsidTr="00C16C8C">
        <w:tc>
          <w:tcPr>
            <w:tcW w:w="4621" w:type="dxa"/>
          </w:tcPr>
          <w:p w14:paraId="033E8F35" w14:textId="77777777" w:rsidR="00C16C8C" w:rsidRDefault="00C16C8C" w:rsidP="00EE5B6C"/>
        </w:tc>
        <w:tc>
          <w:tcPr>
            <w:tcW w:w="4621" w:type="dxa"/>
          </w:tcPr>
          <w:p w14:paraId="12088826" w14:textId="77777777" w:rsidR="00C16C8C" w:rsidRDefault="00C16C8C" w:rsidP="00A7604A"/>
        </w:tc>
      </w:tr>
      <w:tr w:rsidR="00C16C8C" w14:paraId="07066B0D" w14:textId="77777777" w:rsidTr="00C16C8C">
        <w:tc>
          <w:tcPr>
            <w:tcW w:w="4621" w:type="dxa"/>
          </w:tcPr>
          <w:p w14:paraId="18E7CB72" w14:textId="77777777" w:rsidR="00C16C8C" w:rsidRDefault="00C16C8C" w:rsidP="00EE5B6C"/>
        </w:tc>
        <w:tc>
          <w:tcPr>
            <w:tcW w:w="4621" w:type="dxa"/>
          </w:tcPr>
          <w:p w14:paraId="0F749861" w14:textId="77777777" w:rsidR="00C16C8C" w:rsidRDefault="00C16C8C" w:rsidP="00EE5B6C"/>
        </w:tc>
      </w:tr>
      <w:tr w:rsidR="004F7739" w14:paraId="21DD1105" w14:textId="77777777" w:rsidTr="00C16C8C">
        <w:tc>
          <w:tcPr>
            <w:tcW w:w="4621" w:type="dxa"/>
          </w:tcPr>
          <w:p w14:paraId="1C4592D6" w14:textId="77777777" w:rsidR="004F7739" w:rsidRDefault="004F7739" w:rsidP="00EE5B6C"/>
        </w:tc>
        <w:tc>
          <w:tcPr>
            <w:tcW w:w="4621" w:type="dxa"/>
          </w:tcPr>
          <w:p w14:paraId="341EEFAA" w14:textId="77777777" w:rsidR="00114A76" w:rsidRDefault="00114A76" w:rsidP="00EE5B6C"/>
        </w:tc>
      </w:tr>
      <w:tr w:rsidR="00D82CCA" w14:paraId="0BE74A32" w14:textId="77777777" w:rsidTr="00C16C8C">
        <w:tc>
          <w:tcPr>
            <w:tcW w:w="4621" w:type="dxa"/>
          </w:tcPr>
          <w:p w14:paraId="38E2B280" w14:textId="77777777" w:rsidR="00D82CCA" w:rsidRDefault="00D82CCA" w:rsidP="00EE5B6C"/>
        </w:tc>
        <w:tc>
          <w:tcPr>
            <w:tcW w:w="4621" w:type="dxa"/>
          </w:tcPr>
          <w:p w14:paraId="6BE6AF7D" w14:textId="77777777" w:rsidR="00D82CCA" w:rsidRDefault="00D82CCA" w:rsidP="00EE5B6C"/>
        </w:tc>
      </w:tr>
    </w:tbl>
    <w:p w14:paraId="43161656" w14:textId="77777777"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5"/>
        <w:gridCol w:w="4121"/>
      </w:tblGrid>
      <w:tr w:rsidR="006802DE" w14:paraId="5C5F9CDF" w14:textId="77777777" w:rsidTr="006802DE">
        <w:tc>
          <w:tcPr>
            <w:tcW w:w="5011" w:type="dxa"/>
            <w:shd w:val="clear" w:color="auto" w:fill="FF0000"/>
          </w:tcPr>
          <w:p w14:paraId="4163C798" w14:textId="77777777"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14:paraId="2BECF0B4" w14:textId="77777777" w:rsidR="006802DE" w:rsidRDefault="006802DE" w:rsidP="00870CAF"/>
        </w:tc>
        <w:tc>
          <w:tcPr>
            <w:tcW w:w="4231" w:type="dxa"/>
            <w:shd w:val="clear" w:color="auto" w:fill="FF0000"/>
          </w:tcPr>
          <w:p w14:paraId="3BDB051A" w14:textId="77777777"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14:paraId="4F03B717" w14:textId="77777777" w:rsidTr="006802DE">
        <w:tc>
          <w:tcPr>
            <w:tcW w:w="5011" w:type="dxa"/>
          </w:tcPr>
          <w:p w14:paraId="5B11FC77" w14:textId="77777777" w:rsidR="006802DE" w:rsidRDefault="006802DE" w:rsidP="00870CAF"/>
        </w:tc>
        <w:tc>
          <w:tcPr>
            <w:tcW w:w="4231" w:type="dxa"/>
          </w:tcPr>
          <w:p w14:paraId="5C0F38D2" w14:textId="77777777" w:rsidR="006802DE" w:rsidRDefault="006802DE" w:rsidP="00870CAF"/>
        </w:tc>
      </w:tr>
      <w:tr w:rsidR="006802DE" w14:paraId="3DEE8953" w14:textId="77777777" w:rsidTr="006802DE">
        <w:tc>
          <w:tcPr>
            <w:tcW w:w="5011" w:type="dxa"/>
          </w:tcPr>
          <w:p w14:paraId="5C93CF49" w14:textId="77777777" w:rsidR="006802DE" w:rsidRDefault="006802DE" w:rsidP="00870CAF"/>
        </w:tc>
        <w:tc>
          <w:tcPr>
            <w:tcW w:w="4231" w:type="dxa"/>
          </w:tcPr>
          <w:p w14:paraId="2D840CDF" w14:textId="77777777" w:rsidR="006802DE" w:rsidRDefault="006802DE" w:rsidP="00870CAF"/>
        </w:tc>
      </w:tr>
      <w:tr w:rsidR="006802DE" w14:paraId="39945031" w14:textId="77777777" w:rsidTr="006802DE">
        <w:tc>
          <w:tcPr>
            <w:tcW w:w="5011" w:type="dxa"/>
          </w:tcPr>
          <w:p w14:paraId="0317057B" w14:textId="77777777" w:rsidR="006802DE" w:rsidRDefault="006802DE" w:rsidP="00870CAF"/>
        </w:tc>
        <w:tc>
          <w:tcPr>
            <w:tcW w:w="4231" w:type="dxa"/>
          </w:tcPr>
          <w:p w14:paraId="2539E85F" w14:textId="77777777" w:rsidR="006802DE" w:rsidRDefault="006802DE" w:rsidP="00870CAF"/>
        </w:tc>
      </w:tr>
      <w:tr w:rsidR="006802DE" w14:paraId="2B112978" w14:textId="77777777" w:rsidTr="006802DE">
        <w:tc>
          <w:tcPr>
            <w:tcW w:w="5011" w:type="dxa"/>
          </w:tcPr>
          <w:p w14:paraId="09D543D1" w14:textId="77777777" w:rsidR="006802DE" w:rsidRDefault="006802DE" w:rsidP="00870CAF"/>
        </w:tc>
        <w:tc>
          <w:tcPr>
            <w:tcW w:w="4231" w:type="dxa"/>
          </w:tcPr>
          <w:p w14:paraId="55975E80" w14:textId="77777777" w:rsidR="006802DE" w:rsidRDefault="006802DE" w:rsidP="00870CAF"/>
        </w:tc>
      </w:tr>
    </w:tbl>
    <w:p w14:paraId="4C70B9AF" w14:textId="77777777"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7F"/>
    <w:rsid w:val="00003D3D"/>
    <w:rsid w:val="000E793F"/>
    <w:rsid w:val="00104723"/>
    <w:rsid w:val="00114A76"/>
    <w:rsid w:val="00167BF7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64B7F"/>
    <w:rsid w:val="005E11CC"/>
    <w:rsid w:val="005F6DCD"/>
    <w:rsid w:val="00652FCC"/>
    <w:rsid w:val="006802DE"/>
    <w:rsid w:val="0077152B"/>
    <w:rsid w:val="007E0545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75BE"/>
  <w15:docId w15:val="{D5938752-8AB0-4461-BFDC-9F677068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GitHub%20Repositories\level-6-l6-group-1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CJace33@gmail.com</dc:creator>
  <cp:lastModifiedBy>CJace33@gmail.com</cp:lastModifiedBy>
  <cp:revision>1</cp:revision>
  <dcterms:created xsi:type="dcterms:W3CDTF">2018-04-19T09:53:00Z</dcterms:created>
  <dcterms:modified xsi:type="dcterms:W3CDTF">2018-04-19T09:59:00Z</dcterms:modified>
</cp:coreProperties>
</file>