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2997"/>
        <w:gridCol w:w="3005"/>
      </w:tblGrid>
      <w:tr w:rsidR="00263700" w:rsidTr="00263700">
        <w:tc>
          <w:tcPr>
            <w:tcW w:w="3080" w:type="dxa"/>
          </w:tcPr>
          <w:p w:rsidR="00263700" w:rsidRDefault="00263700" w:rsidP="007E0545">
            <w:r>
              <w:t>Meeting date:</w:t>
            </w:r>
            <w:r w:rsidR="00EF51F2">
              <w:t xml:space="preserve"> </w:t>
            </w:r>
            <w:r w:rsidR="00104641">
              <w:t>21/02/2018</w:t>
            </w:r>
          </w:p>
        </w:tc>
        <w:tc>
          <w:tcPr>
            <w:tcW w:w="3081" w:type="dxa"/>
          </w:tcPr>
          <w:p w:rsidR="00263700" w:rsidRDefault="00263700" w:rsidP="007E0545">
            <w:r>
              <w:t xml:space="preserve">Room:  </w:t>
            </w:r>
            <w:r w:rsidR="00104641">
              <w:t>A2.14</w:t>
            </w:r>
          </w:p>
        </w:tc>
        <w:tc>
          <w:tcPr>
            <w:tcW w:w="3081" w:type="dxa"/>
          </w:tcPr>
          <w:p w:rsidR="00263700" w:rsidRDefault="00263700" w:rsidP="007E0545">
            <w:r>
              <w:t>Time:</w:t>
            </w:r>
            <w:r w:rsidR="0077152B">
              <w:t xml:space="preserve"> </w:t>
            </w:r>
            <w:r w:rsidR="00104641">
              <w:t>11:30am to 12:30pm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0E793F" w:rsidRDefault="000E793F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4108"/>
      </w:tblGrid>
      <w:tr w:rsidR="006802DE" w:rsidTr="00104641">
        <w:tc>
          <w:tcPr>
            <w:tcW w:w="4908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108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104641">
        <w:tc>
          <w:tcPr>
            <w:tcW w:w="4908" w:type="dxa"/>
          </w:tcPr>
          <w:p w:rsidR="006802DE" w:rsidRPr="00104641" w:rsidRDefault="00104641">
            <w:r w:rsidRPr="00104641">
              <w:rPr>
                <w:rFonts w:ascii="Segoe UI" w:hAnsi="Segoe UI" w:cs="Segoe UI"/>
                <w:shd w:val="clear" w:color="auto" w:fill="F1F0F0"/>
              </w:rPr>
              <w:t>Add text to the game UI</w:t>
            </w:r>
          </w:p>
        </w:tc>
        <w:tc>
          <w:tcPr>
            <w:tcW w:w="4108" w:type="dxa"/>
          </w:tcPr>
          <w:p w:rsidR="006802DE" w:rsidRDefault="00104641">
            <w:r>
              <w:t>3h</w:t>
            </w:r>
          </w:p>
        </w:tc>
      </w:tr>
      <w:tr w:rsidR="00104641" w:rsidTr="00104641">
        <w:trPr>
          <w:trHeight w:val="70"/>
        </w:trPr>
        <w:tc>
          <w:tcPr>
            <w:tcW w:w="4908" w:type="dxa"/>
          </w:tcPr>
          <w:p w:rsidR="00104641" w:rsidRPr="00104641" w:rsidRDefault="00104641" w:rsidP="00104641">
            <w:r w:rsidRPr="00104641">
              <w:rPr>
                <w:rFonts w:ascii="Segoe UI" w:hAnsi="Segoe UI" w:cs="Segoe UI"/>
                <w:shd w:val="clear" w:color="auto" w:fill="F1F0F0"/>
              </w:rPr>
              <w:t>Add in difficulty field</w:t>
            </w:r>
          </w:p>
        </w:tc>
        <w:tc>
          <w:tcPr>
            <w:tcW w:w="4108" w:type="dxa"/>
          </w:tcPr>
          <w:p w:rsidR="00104641" w:rsidRDefault="00104641" w:rsidP="00104641">
            <w:r>
              <w:t>3h</w:t>
            </w:r>
          </w:p>
        </w:tc>
      </w:tr>
      <w:tr w:rsidR="00104641" w:rsidTr="00104641">
        <w:trPr>
          <w:trHeight w:val="70"/>
        </w:trPr>
        <w:tc>
          <w:tcPr>
            <w:tcW w:w="4908" w:type="dxa"/>
          </w:tcPr>
          <w:p w:rsidR="00104641" w:rsidRPr="00104641" w:rsidRDefault="00104641" w:rsidP="00104641">
            <w:r w:rsidRPr="00104641">
              <w:rPr>
                <w:rFonts w:ascii="Segoe UI" w:hAnsi="Segoe UI" w:cs="Segoe UI"/>
                <w:shd w:val="clear" w:color="auto" w:fill="F1F0F0"/>
              </w:rPr>
              <w:t>Add in player data</w:t>
            </w:r>
          </w:p>
        </w:tc>
        <w:tc>
          <w:tcPr>
            <w:tcW w:w="4108" w:type="dxa"/>
          </w:tcPr>
          <w:p w:rsidR="00104641" w:rsidRDefault="00104641" w:rsidP="00104641">
            <w:r>
              <w:t>3h</w:t>
            </w:r>
          </w:p>
        </w:tc>
      </w:tr>
      <w:tr w:rsidR="00104641" w:rsidTr="00104641">
        <w:trPr>
          <w:trHeight w:val="70"/>
        </w:trPr>
        <w:tc>
          <w:tcPr>
            <w:tcW w:w="4908" w:type="dxa"/>
          </w:tcPr>
          <w:p w:rsidR="00104641" w:rsidRPr="00104641" w:rsidRDefault="00104641" w:rsidP="00104641">
            <w:r w:rsidRPr="00104641">
              <w:rPr>
                <w:rFonts w:ascii="Segoe UI" w:hAnsi="Segoe UI" w:cs="Segoe UI"/>
                <w:shd w:val="clear" w:color="auto" w:fill="F1F0F0"/>
              </w:rPr>
              <w:t>Add in some additional hexes (if you have time)</w:t>
            </w:r>
          </w:p>
        </w:tc>
        <w:tc>
          <w:tcPr>
            <w:tcW w:w="4108" w:type="dxa"/>
          </w:tcPr>
          <w:p w:rsidR="00104641" w:rsidRDefault="00104641" w:rsidP="00104641">
            <w:r>
              <w:t>3h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266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104641" w:rsidP="00870CAF">
            <w:r>
              <w:t>Design the UI and create the assets for it</w:t>
            </w:r>
          </w:p>
        </w:tc>
        <w:tc>
          <w:tcPr>
            <w:tcW w:w="4380" w:type="dxa"/>
          </w:tcPr>
          <w:p w:rsidR="006802DE" w:rsidRDefault="00F9779D" w:rsidP="00A7604A">
            <w:r>
              <w:t>3</w:t>
            </w:r>
            <w:r w:rsidR="00104641">
              <w:t>h</w:t>
            </w:r>
          </w:p>
        </w:tc>
      </w:tr>
      <w:tr w:rsidR="006802DE" w:rsidTr="006802DE">
        <w:tc>
          <w:tcPr>
            <w:tcW w:w="4862" w:type="dxa"/>
          </w:tcPr>
          <w:p w:rsidR="006802DE" w:rsidRDefault="00104641" w:rsidP="00870CAF">
            <w:r w:rsidRPr="00104641">
              <w:t>Tidy up character art and create different expressions</w:t>
            </w:r>
          </w:p>
        </w:tc>
        <w:tc>
          <w:tcPr>
            <w:tcW w:w="4380" w:type="dxa"/>
          </w:tcPr>
          <w:p w:rsidR="006802DE" w:rsidRDefault="00F9779D" w:rsidP="00A7604A">
            <w:r>
              <w:t>4h</w:t>
            </w:r>
          </w:p>
        </w:tc>
      </w:tr>
      <w:tr w:rsidR="006802DE" w:rsidTr="006802DE">
        <w:tc>
          <w:tcPr>
            <w:tcW w:w="4862" w:type="dxa"/>
          </w:tcPr>
          <w:p w:rsidR="006802DE" w:rsidRDefault="00104641" w:rsidP="00870CAF">
            <w:r w:rsidRPr="00104641">
              <w:t>Create simple animations for the character</w:t>
            </w:r>
          </w:p>
        </w:tc>
        <w:tc>
          <w:tcPr>
            <w:tcW w:w="4380" w:type="dxa"/>
          </w:tcPr>
          <w:p w:rsidR="006802DE" w:rsidRDefault="00F9779D" w:rsidP="00870CAF">
            <w:r>
              <w:t>3h</w:t>
            </w:r>
            <w:bookmarkStart w:id="0" w:name="_GoBack"/>
            <w:bookmarkEnd w:id="0"/>
          </w:p>
        </w:tc>
      </w:tr>
      <w:tr w:rsidR="006802DE" w:rsidTr="006802DE">
        <w:tc>
          <w:tcPr>
            <w:tcW w:w="4862" w:type="dxa"/>
          </w:tcPr>
          <w:p w:rsidR="006802DE" w:rsidRDefault="006802DE" w:rsidP="00870CAF"/>
        </w:tc>
        <w:tc>
          <w:tcPr>
            <w:tcW w:w="4380" w:type="dxa"/>
          </w:tcPr>
          <w:p w:rsidR="006802DE" w:rsidRDefault="006802DE" w:rsidP="00870CAF"/>
        </w:tc>
      </w:tr>
      <w:tr w:rsidR="00C16C8C" w:rsidTr="006802DE">
        <w:tc>
          <w:tcPr>
            <w:tcW w:w="4862" w:type="dxa"/>
          </w:tcPr>
          <w:p w:rsidR="00C16C8C" w:rsidRDefault="00C16C8C" w:rsidP="004F7739"/>
        </w:tc>
        <w:tc>
          <w:tcPr>
            <w:tcW w:w="4380" w:type="dxa"/>
          </w:tcPr>
          <w:p w:rsidR="00C16C8C" w:rsidRDefault="00C16C8C" w:rsidP="00870CAF"/>
        </w:tc>
      </w:tr>
      <w:tr w:rsidR="00C16C8C" w:rsidTr="006802DE">
        <w:tc>
          <w:tcPr>
            <w:tcW w:w="4862" w:type="dxa"/>
          </w:tcPr>
          <w:p w:rsidR="00C16C8C" w:rsidRDefault="00C16C8C" w:rsidP="00D82CCA"/>
        </w:tc>
        <w:tc>
          <w:tcPr>
            <w:tcW w:w="4380" w:type="dxa"/>
          </w:tcPr>
          <w:p w:rsidR="00C16C8C" w:rsidRDefault="00C16C8C" w:rsidP="00870CAF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C16C8C" w:rsidTr="00C16C8C">
        <w:tc>
          <w:tcPr>
            <w:tcW w:w="4621" w:type="dxa"/>
          </w:tcPr>
          <w:p w:rsidR="00C16C8C" w:rsidRDefault="00104641" w:rsidP="00EE5B6C">
            <w:r>
              <w:t>Design the UI and create the assets for it</w:t>
            </w:r>
          </w:p>
        </w:tc>
        <w:tc>
          <w:tcPr>
            <w:tcW w:w="4621" w:type="dxa"/>
          </w:tcPr>
          <w:p w:rsidR="00C16C8C" w:rsidRDefault="00104641" w:rsidP="00A7604A">
            <w:r>
              <w:t>3h</w:t>
            </w:r>
          </w:p>
        </w:tc>
      </w:tr>
      <w:tr w:rsidR="00C16C8C" w:rsidTr="00C16C8C">
        <w:tc>
          <w:tcPr>
            <w:tcW w:w="4621" w:type="dxa"/>
          </w:tcPr>
          <w:p w:rsidR="00C16C8C" w:rsidRDefault="00104641" w:rsidP="00EE5B6C">
            <w:r w:rsidRPr="00104641">
              <w:t>Tweak UI based on feedback (visual hierarchy?)</w:t>
            </w:r>
          </w:p>
        </w:tc>
        <w:tc>
          <w:tcPr>
            <w:tcW w:w="4621" w:type="dxa"/>
          </w:tcPr>
          <w:p w:rsidR="00C16C8C" w:rsidRDefault="00104641" w:rsidP="00EE5B6C">
            <w:r>
              <w:t>3h</w:t>
            </w:r>
          </w:p>
        </w:tc>
      </w:tr>
      <w:tr w:rsidR="004F7739" w:rsidTr="00C16C8C">
        <w:tc>
          <w:tcPr>
            <w:tcW w:w="4621" w:type="dxa"/>
          </w:tcPr>
          <w:p w:rsidR="004F7739" w:rsidRDefault="00104641" w:rsidP="00EE5B6C">
            <w:r w:rsidRPr="00104641">
              <w:t>Make new UI assets (scroll buttons etc.)</w:t>
            </w:r>
          </w:p>
        </w:tc>
        <w:tc>
          <w:tcPr>
            <w:tcW w:w="4621" w:type="dxa"/>
          </w:tcPr>
          <w:p w:rsidR="00114A76" w:rsidRDefault="00104641" w:rsidP="00EE5B6C">
            <w:r>
              <w:t>3h</w:t>
            </w:r>
          </w:p>
        </w:tc>
      </w:tr>
      <w:tr w:rsidR="00D82CCA" w:rsidTr="00C16C8C">
        <w:tc>
          <w:tcPr>
            <w:tcW w:w="4621" w:type="dxa"/>
          </w:tcPr>
          <w:p w:rsidR="00D82CCA" w:rsidRDefault="00D82CCA" w:rsidP="00EE5B6C"/>
        </w:tc>
        <w:tc>
          <w:tcPr>
            <w:tcW w:w="4621" w:type="dxa"/>
          </w:tcPr>
          <w:p w:rsidR="00D82CCA" w:rsidRDefault="00D82CCA" w:rsidP="00EE5B6C"/>
        </w:tc>
      </w:tr>
    </w:tbl>
    <w:p w:rsidR="00C16C8C" w:rsidRDefault="00C16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118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104641" w:rsidP="00870CAF">
            <w:r w:rsidRPr="00104641">
              <w:t>Keep working on concept power up</w:t>
            </w:r>
          </w:p>
        </w:tc>
        <w:tc>
          <w:tcPr>
            <w:tcW w:w="4231" w:type="dxa"/>
          </w:tcPr>
          <w:p w:rsidR="006802DE" w:rsidRDefault="00104641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104641" w:rsidP="00870CAF">
            <w:r w:rsidRPr="00104641">
              <w:t>Playtesting</w:t>
            </w:r>
          </w:p>
        </w:tc>
        <w:tc>
          <w:tcPr>
            <w:tcW w:w="4231" w:type="dxa"/>
          </w:tcPr>
          <w:p w:rsidR="006802DE" w:rsidRDefault="00104641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41"/>
    <w:rsid w:val="00003D3D"/>
    <w:rsid w:val="000E793F"/>
    <w:rsid w:val="00104641"/>
    <w:rsid w:val="00104723"/>
    <w:rsid w:val="00114A76"/>
    <w:rsid w:val="00167BF7"/>
    <w:rsid w:val="00263700"/>
    <w:rsid w:val="00272DBC"/>
    <w:rsid w:val="002D1FBC"/>
    <w:rsid w:val="0037515F"/>
    <w:rsid w:val="003B076F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7152B"/>
    <w:rsid w:val="007E0545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C4410"/>
    <w:rsid w:val="00ED2576"/>
    <w:rsid w:val="00EF51F2"/>
    <w:rsid w:val="00F9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326C1-B3E3-4952-9A16-DFD5EC7A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7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63067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23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level-6-l6-group-1-master\Meeting%20Minute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</Template>
  <TotalTime>29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marks</dc:creator>
  <cp:lastModifiedBy>jordan marks</cp:lastModifiedBy>
  <cp:revision>1</cp:revision>
  <dcterms:created xsi:type="dcterms:W3CDTF">2018-02-21T13:50:00Z</dcterms:created>
  <dcterms:modified xsi:type="dcterms:W3CDTF">2018-02-21T14:19:00Z</dcterms:modified>
</cp:coreProperties>
</file>